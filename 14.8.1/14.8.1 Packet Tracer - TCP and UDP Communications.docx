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7A67" w14:textId="77777777" w:rsidR="004D36D7" w:rsidRPr="00FD4A68" w:rsidRDefault="00000000"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14:paraId="48CB7D5C" w14:textId="77777777" w:rsidR="008E6142" w:rsidRPr="00BB73FF" w:rsidRDefault="008E6142" w:rsidP="008E6142">
      <w:pPr>
        <w:pStyle w:val="Heading1"/>
        <w:numPr>
          <w:ilvl w:val="0"/>
          <w:numId w:val="3"/>
        </w:numPr>
      </w:pPr>
      <w:r w:rsidRPr="00BB73FF">
        <w:t>Objective</w:t>
      </w:r>
      <w:r>
        <w:t>s</w:t>
      </w:r>
    </w:p>
    <w:p w14:paraId="41951840" w14:textId="77777777" w:rsidR="008E6142" w:rsidRPr="004C0909" w:rsidRDefault="008E6142" w:rsidP="008E6142">
      <w:pPr>
        <w:pStyle w:val="BodyTextL25Bold"/>
      </w:pPr>
      <w:r>
        <w:t>Part 1: Generate Network Traffic in Simulation Mode</w:t>
      </w:r>
    </w:p>
    <w:p w14:paraId="0FD02353" w14:textId="77777777" w:rsidR="008E6142" w:rsidRPr="004C0909" w:rsidRDefault="008E6142" w:rsidP="008E6142">
      <w:pPr>
        <w:pStyle w:val="BodyTextL25Bold"/>
      </w:pPr>
      <w:r>
        <w:t>Part 2: Examine the Functionality of the TCP and UDP Protocols</w:t>
      </w:r>
    </w:p>
    <w:p w14:paraId="3EE7D2FC" w14:textId="77777777" w:rsidR="008E6142" w:rsidRPr="00C07FD9" w:rsidRDefault="008E6142" w:rsidP="008E6142">
      <w:pPr>
        <w:pStyle w:val="Heading1"/>
        <w:numPr>
          <w:ilvl w:val="0"/>
          <w:numId w:val="3"/>
        </w:numPr>
      </w:pPr>
      <w:r>
        <w:t>Background</w:t>
      </w:r>
    </w:p>
    <w:p w14:paraId="5E95F15A"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3958E170"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21CD5411" w14:textId="77777777" w:rsidR="00D179D3" w:rsidRDefault="00D179D3" w:rsidP="00D179D3">
      <w:pPr>
        <w:pStyle w:val="Heading1"/>
      </w:pPr>
      <w:r>
        <w:t>Instructions</w:t>
      </w:r>
    </w:p>
    <w:p w14:paraId="5D1EC380" w14:textId="77777777" w:rsidR="008E6142" w:rsidRPr="00AB1ED5" w:rsidRDefault="008E6142" w:rsidP="008E6142">
      <w:pPr>
        <w:pStyle w:val="Heading2"/>
      </w:pPr>
      <w:r w:rsidRPr="00AB1ED5">
        <w:t>Generate Network Traffic in Simulation Mode</w:t>
      </w:r>
      <w:r>
        <w:t xml:space="preserve"> and View Multiplexing</w:t>
      </w:r>
    </w:p>
    <w:p w14:paraId="003EEF9A" w14:textId="77777777" w:rsidR="008E6142" w:rsidRPr="00AB1ED5" w:rsidRDefault="008E6142" w:rsidP="008E6142">
      <w:pPr>
        <w:pStyle w:val="Heading3"/>
      </w:pPr>
      <w:r>
        <w:t>Generate traffic to populate Address Resolution Protocol (ARP) tables</w:t>
      </w:r>
      <w:r w:rsidRPr="00AB1ED5">
        <w:t>.</w:t>
      </w:r>
    </w:p>
    <w:p w14:paraId="097AA238" w14:textId="77777777" w:rsidR="008E6142" w:rsidRDefault="008E6142" w:rsidP="006B315B">
      <w:pPr>
        <w:pStyle w:val="BodyTextL25"/>
      </w:pPr>
      <w:r>
        <w:t xml:space="preserve">Perform the following task to reduce the amount of network traffic viewed in the simulation. </w:t>
      </w:r>
    </w:p>
    <w:p w14:paraId="40ADE575" w14:textId="77777777" w:rsidR="008E6142" w:rsidRDefault="008E6142" w:rsidP="008E6142">
      <w:pPr>
        <w:pStyle w:val="SubStepAlpha"/>
      </w:pPr>
      <w:r>
        <w:t xml:space="preserve">Click </w:t>
      </w:r>
      <w:r w:rsidRPr="006B315B">
        <w:rPr>
          <w:b/>
        </w:rPr>
        <w:t>MultiServer</w:t>
      </w:r>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6A489AAD" w14:textId="77777777" w:rsidR="008E6142" w:rsidRDefault="008E6142" w:rsidP="006B315B">
      <w:pPr>
        <w:pStyle w:val="SubStepAlpha"/>
        <w:spacing w:before="0"/>
      </w:pPr>
      <w:r>
        <w:t xml:space="preserve">Enter the </w:t>
      </w:r>
      <w:r>
        <w:rPr>
          <w:b/>
        </w:rPr>
        <w:t xml:space="preserve">ping -n 1 192.168.1.255 </w:t>
      </w:r>
      <w:r>
        <w:t>command. You are pinging the broadcast address for the client LAN. The command option will send only one ping request rather than the usual four. This will take a few seconds as every device on the network responds to the ping request from MultiServer.</w:t>
      </w:r>
    </w:p>
    <w:p w14:paraId="7E62BFF4" w14:textId="77777777" w:rsidR="008E6142" w:rsidRDefault="008E6142" w:rsidP="008E6142">
      <w:pPr>
        <w:pStyle w:val="SubStepAlpha"/>
      </w:pPr>
      <w:r>
        <w:t xml:space="preserve">Close the </w:t>
      </w:r>
      <w:r>
        <w:rPr>
          <w:b/>
        </w:rPr>
        <w:t>MultiServer</w:t>
      </w:r>
      <w:r>
        <w:t xml:space="preserve"> window.</w:t>
      </w:r>
    </w:p>
    <w:p w14:paraId="2D6ADD11" w14:textId="77777777" w:rsidR="008E6142" w:rsidRPr="00AB1ED5" w:rsidRDefault="008E6142" w:rsidP="006B315B">
      <w:pPr>
        <w:pStyle w:val="Heading3"/>
        <w:spacing w:before="120"/>
      </w:pPr>
      <w:r>
        <w:t>Generate web (HTTP) t</w:t>
      </w:r>
      <w:r w:rsidRPr="00AB1ED5">
        <w:t>raffic.</w:t>
      </w:r>
    </w:p>
    <w:p w14:paraId="77AF9E87" w14:textId="77777777" w:rsidR="008E6142" w:rsidRDefault="008E6142" w:rsidP="008E6142">
      <w:pPr>
        <w:pStyle w:val="SubStepAlpha"/>
      </w:pPr>
      <w:r>
        <w:t>Switch to Simulation mode.</w:t>
      </w:r>
    </w:p>
    <w:p w14:paraId="27619A94"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6673EB37"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081399D1"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73008B90" w14:textId="77777777" w:rsidR="008E6142" w:rsidRDefault="008E6142" w:rsidP="008E6142">
      <w:pPr>
        <w:pStyle w:val="Heading3"/>
      </w:pPr>
      <w:r>
        <w:t>Generate FTP t</w:t>
      </w:r>
      <w:r w:rsidRPr="00AB1ED5">
        <w:t>raffic.</w:t>
      </w:r>
    </w:p>
    <w:p w14:paraId="76F70CB1"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7EAEEC64"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17AFAF8B"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49EE1AAC" w14:textId="77777777" w:rsidR="008E6142" w:rsidRDefault="008E6142" w:rsidP="006B315B">
      <w:pPr>
        <w:pStyle w:val="Heading3"/>
        <w:spacing w:before="120"/>
      </w:pPr>
      <w:r>
        <w:t>Generate DNS t</w:t>
      </w:r>
      <w:r w:rsidRPr="00AB1ED5">
        <w:t>raffic.</w:t>
      </w:r>
    </w:p>
    <w:p w14:paraId="4E8214A5" w14:textId="77777777"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14:paraId="6F5EE7D0" w14:textId="77777777" w:rsidR="008E6142" w:rsidRDefault="008E6142" w:rsidP="008E6142">
      <w:pPr>
        <w:pStyle w:val="SubStepAlpha"/>
      </w:pPr>
      <w:r>
        <w:t xml:space="preserve">Enter the </w:t>
      </w:r>
      <w:r>
        <w:rPr>
          <w:b/>
        </w:rPr>
        <w:t>nslookup</w:t>
      </w:r>
      <w:r w:rsidRPr="00925909">
        <w:rPr>
          <w:b/>
        </w:rPr>
        <w:t xml:space="preserve"> </w:t>
      </w:r>
      <w:r>
        <w:rPr>
          <w:b/>
        </w:rPr>
        <w:t>multiserver.pt.ptu</w:t>
      </w:r>
      <w:r w:rsidRPr="00F14D54">
        <w:t xml:space="preserve"> </w:t>
      </w:r>
      <w:r>
        <w:t xml:space="preserve">command. A </w:t>
      </w:r>
      <w:r w:rsidRPr="00152A20">
        <w:t>PDU</w:t>
      </w:r>
      <w:r>
        <w:t xml:space="preserve"> will appear in the simulation window</w:t>
      </w:r>
      <w:r w:rsidRPr="00FA3BBE">
        <w:t>.</w:t>
      </w:r>
    </w:p>
    <w:p w14:paraId="26F009A7"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61AF2581" w14:textId="77777777" w:rsidR="008E6142" w:rsidRPr="00AB1ED5" w:rsidRDefault="008E6142" w:rsidP="006B315B">
      <w:pPr>
        <w:pStyle w:val="Heading3"/>
        <w:spacing w:before="120"/>
      </w:pPr>
      <w:r w:rsidRPr="00AB1ED5">
        <w:lastRenderedPageBreak/>
        <w:t xml:space="preserve">Generate </w:t>
      </w:r>
      <w:r>
        <w:t>Email t</w:t>
      </w:r>
      <w:r w:rsidRPr="00AB1ED5">
        <w:t>raffic.</w:t>
      </w:r>
    </w:p>
    <w:p w14:paraId="173EBDE7"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5D07F9F1" w14:textId="77777777" w:rsidR="008E6142" w:rsidRDefault="008E6142" w:rsidP="008E6142">
      <w:pPr>
        <w:pStyle w:val="SubStepAlpha"/>
      </w:pPr>
      <w:r>
        <w:t xml:space="preserve">Click </w:t>
      </w:r>
      <w:r w:rsidRPr="00152A20">
        <w:rPr>
          <w:b/>
        </w:rPr>
        <w:t>Compose</w:t>
      </w:r>
      <w:r>
        <w:t xml:space="preserve"> and enter the following information:</w:t>
      </w:r>
    </w:p>
    <w:p w14:paraId="160C8724" w14:textId="77777777" w:rsidR="008E6142" w:rsidRDefault="008E6142" w:rsidP="008E6142">
      <w:pPr>
        <w:pStyle w:val="SubStepNum"/>
      </w:pPr>
      <w:r>
        <w:rPr>
          <w:b/>
        </w:rPr>
        <w:t>To</w:t>
      </w:r>
      <w:r w:rsidRPr="003E66E1">
        <w:rPr>
          <w:b/>
        </w:rPr>
        <w:t>:</w:t>
      </w:r>
      <w:r>
        <w:t xml:space="preserve"> user@multiserver.pt.ptu</w:t>
      </w:r>
    </w:p>
    <w:p w14:paraId="79A93BD4" w14:textId="77777777" w:rsidR="008E6142" w:rsidRDefault="008E6142" w:rsidP="008E6142">
      <w:pPr>
        <w:pStyle w:val="SubStepNum"/>
      </w:pPr>
      <w:r>
        <w:rPr>
          <w:b/>
        </w:rPr>
        <w:t>Subject</w:t>
      </w:r>
      <w:r w:rsidRPr="00A50443">
        <w:rPr>
          <w:b/>
        </w:rPr>
        <w:t>:</w:t>
      </w:r>
      <w:r>
        <w:t xml:space="preserve"> personalize the subject line</w:t>
      </w:r>
    </w:p>
    <w:p w14:paraId="6C69265B" w14:textId="77777777" w:rsidR="008E6142" w:rsidRDefault="008E6142" w:rsidP="008E6142">
      <w:pPr>
        <w:pStyle w:val="SubStepNum"/>
      </w:pPr>
      <w:r>
        <w:rPr>
          <w:b/>
        </w:rPr>
        <w:t>E-Mail Body</w:t>
      </w:r>
      <w:r w:rsidRPr="00A50443">
        <w:rPr>
          <w:b/>
        </w:rPr>
        <w:t>:</w:t>
      </w:r>
      <w:r>
        <w:t xml:space="preserve"> personalize the Email</w:t>
      </w:r>
    </w:p>
    <w:p w14:paraId="18F15218" w14:textId="77777777" w:rsidR="008E6142" w:rsidRDefault="008E6142" w:rsidP="008E6142">
      <w:pPr>
        <w:pStyle w:val="SubStepAlpha"/>
      </w:pPr>
      <w:r>
        <w:t xml:space="preserve">Click </w:t>
      </w:r>
      <w:r w:rsidRPr="00A4003B">
        <w:rPr>
          <w:b/>
        </w:rPr>
        <w:t>Send</w:t>
      </w:r>
      <w:r>
        <w:t>.</w:t>
      </w:r>
    </w:p>
    <w:p w14:paraId="7CE71EE2"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4998BED5" w14:textId="77777777" w:rsidR="008E6142" w:rsidRDefault="008E6142" w:rsidP="006B315B">
      <w:pPr>
        <w:pStyle w:val="Heading3"/>
        <w:spacing w:before="120"/>
      </w:pPr>
      <w:r>
        <w:t>Verify that the traffic is generated and ready for simulation.</w:t>
      </w:r>
    </w:p>
    <w:p w14:paraId="03DDDF9A" w14:textId="77777777" w:rsidR="008E6142" w:rsidRDefault="008E6142" w:rsidP="008E6142">
      <w:pPr>
        <w:pStyle w:val="BodyTextL25"/>
      </w:pPr>
      <w:r>
        <w:t>There should now be PDU entries in the simulation panel for each of the client computers.</w:t>
      </w:r>
    </w:p>
    <w:p w14:paraId="71D7D1D6"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7F99F619"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50832AEC" w14:textId="77777777" w:rsidR="008E6142" w:rsidRDefault="008E6142" w:rsidP="008E6142">
      <w:pPr>
        <w:pStyle w:val="BodyTextL25"/>
      </w:pPr>
      <w:r>
        <w:rPr>
          <w:b/>
        </w:rPr>
        <w:t>Note</w:t>
      </w:r>
      <w:r>
        <w:t xml:space="preserve">: The </w:t>
      </w:r>
      <w:r>
        <w:rPr>
          <w:b/>
        </w:rPr>
        <w:t>Capture/Forward</w:t>
      </w:r>
      <w:r>
        <w:t xml:space="preserve"> button ‘ </w:t>
      </w:r>
      <w:r w:rsidRPr="008322CA">
        <w:rPr>
          <w:b/>
        </w:rPr>
        <w:t>&gt;|</w:t>
      </w:r>
      <w:r>
        <w:t xml:space="preserve"> ‘ is a small arrow pointing to the right with a vertical bar next to it. </w:t>
      </w:r>
    </w:p>
    <w:p w14:paraId="531273BA"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05EE982A"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2D5044D2" w14:textId="77777777" w:rsidR="006B315B" w:rsidRDefault="006B315B" w:rsidP="006B315B">
      <w:pPr>
        <w:pStyle w:val="Heading4"/>
      </w:pPr>
      <w:r>
        <w:t>Questions:</w:t>
      </w:r>
    </w:p>
    <w:p w14:paraId="7B6D03A7" w14:textId="68C0F12B" w:rsidR="008E6142" w:rsidRDefault="008E6142" w:rsidP="006B315B">
      <w:pPr>
        <w:pStyle w:val="BodyTextL50"/>
        <w:spacing w:before="0"/>
      </w:pPr>
      <w:r>
        <w:t>What is this called?</w:t>
      </w:r>
      <w:r w:rsidR="0079377A">
        <w:t xml:space="preserve"> </w:t>
      </w:r>
      <w:r w:rsidR="0079377A" w:rsidRPr="0079377A">
        <w:rPr>
          <w:b/>
          <w:bCs/>
        </w:rPr>
        <w:t>Multiplex</w:t>
      </w:r>
    </w:p>
    <w:p w14:paraId="203215EE" w14:textId="77777777" w:rsidR="00A52259" w:rsidRDefault="00A52259" w:rsidP="00A52259">
      <w:pPr>
        <w:pStyle w:val="AnswerLineL50"/>
      </w:pPr>
      <w:r>
        <w:t>Type your answers here.</w:t>
      </w:r>
    </w:p>
    <w:p w14:paraId="3C801378" w14:textId="66B3EFD0" w:rsidR="008E6142" w:rsidRPr="0079377A" w:rsidRDefault="008E6142" w:rsidP="006B315B">
      <w:pPr>
        <w:pStyle w:val="BodyTextL50"/>
        <w:rPr>
          <w:b/>
          <w:bCs/>
        </w:rPr>
      </w:pPr>
      <w:r>
        <w:t>A variety of PDUs appears in the event list in the Simulation Panel. What is the meaning of the different colors?</w:t>
      </w:r>
      <w:r w:rsidR="0079377A">
        <w:t xml:space="preserve"> </w:t>
      </w:r>
      <w:r w:rsidR="0079377A">
        <w:rPr>
          <w:b/>
          <w:bCs/>
        </w:rPr>
        <w:t>They represent the different protocols</w:t>
      </w:r>
    </w:p>
    <w:p w14:paraId="1877AB6D" w14:textId="77777777" w:rsidR="00A52259" w:rsidRDefault="00A52259" w:rsidP="00A52259">
      <w:pPr>
        <w:pStyle w:val="AnswerLineL50"/>
      </w:pPr>
      <w:r>
        <w:t>Type your answers here.</w:t>
      </w:r>
    </w:p>
    <w:p w14:paraId="41F83D5A" w14:textId="77777777" w:rsidR="008E6142" w:rsidRPr="00AB1ED5" w:rsidRDefault="008E6142" w:rsidP="008E6142">
      <w:pPr>
        <w:pStyle w:val="Heading2"/>
      </w:pPr>
      <w:r>
        <w:t>Examine</w:t>
      </w:r>
      <w:r w:rsidRPr="00AB1ED5">
        <w:t xml:space="preserve"> Functionality of the TCP and UDP Protocols</w:t>
      </w:r>
    </w:p>
    <w:p w14:paraId="6B568DD8"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728C83BD" w14:textId="77777777" w:rsidR="008E6142" w:rsidRDefault="008E6142" w:rsidP="008E6142">
      <w:pPr>
        <w:pStyle w:val="SubStepAlpha"/>
      </w:pPr>
      <w:r>
        <w:t xml:space="preserve">Click </w:t>
      </w:r>
      <w:r w:rsidRPr="00D179D3">
        <w:rPr>
          <w:b/>
        </w:rPr>
        <w:t>Reset Simulation</w:t>
      </w:r>
      <w:r w:rsidR="00D179D3" w:rsidRPr="00D179D3">
        <w:t>.</w:t>
      </w:r>
    </w:p>
    <w:p w14:paraId="13A6D5A3"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025E77F4" w14:textId="77777777"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14:paraId="7D2C85C8"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30154810"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3B7A68B3" w14:textId="77777777"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620F8187" w14:textId="77777777" w:rsidR="00A52259" w:rsidRDefault="00A52259" w:rsidP="00A52259">
      <w:pPr>
        <w:pStyle w:val="Heading4"/>
      </w:pPr>
      <w:r>
        <w:t>Question:</w:t>
      </w:r>
    </w:p>
    <w:p w14:paraId="07E90478" w14:textId="67329525" w:rsidR="00A52259" w:rsidRPr="0079377A" w:rsidRDefault="008E6142" w:rsidP="00A52259">
      <w:pPr>
        <w:pStyle w:val="BodyTextL50"/>
        <w:spacing w:before="0"/>
        <w:rPr>
          <w:b/>
          <w:bCs/>
        </w:rPr>
      </w:pPr>
      <w:r w:rsidRPr="00EA7478">
        <w:t>Why did it take so long for the HTTP PDU to appear?</w:t>
      </w:r>
      <w:r w:rsidR="0079377A">
        <w:t xml:space="preserve"> </w:t>
      </w:r>
      <w:r w:rsidR="0079377A">
        <w:rPr>
          <w:b/>
          <w:bCs/>
        </w:rPr>
        <w:t>TCP must first establish the connection before the HTTP traffic will appear</w:t>
      </w:r>
    </w:p>
    <w:p w14:paraId="115D1CB4" w14:textId="77777777" w:rsidR="00A52259" w:rsidRDefault="00A52259" w:rsidP="00A52259">
      <w:pPr>
        <w:pStyle w:val="AnswerLineL50"/>
      </w:pPr>
      <w:r>
        <w:t>Type your answers here.</w:t>
      </w:r>
    </w:p>
    <w:p w14:paraId="3C22E634" w14:textId="77777777" w:rsidR="00A52259" w:rsidRDefault="008E6142" w:rsidP="008E6142">
      <w:pPr>
        <w:pStyle w:val="SubStepAlpha"/>
      </w:pPr>
      <w:r>
        <w:lastRenderedPageBreak/>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21E6374D" w14:textId="77777777" w:rsidR="00A52259" w:rsidRDefault="00A52259" w:rsidP="00A52259">
      <w:pPr>
        <w:pStyle w:val="Heading4"/>
      </w:pPr>
      <w:r>
        <w:t>Questions:</w:t>
      </w:r>
    </w:p>
    <w:p w14:paraId="17E459B8" w14:textId="66EAA3F2" w:rsidR="008E6142" w:rsidRPr="0079377A" w:rsidRDefault="00A52259" w:rsidP="00A52259">
      <w:pPr>
        <w:pStyle w:val="BodyTextL50"/>
        <w:spacing w:before="0"/>
        <w:rPr>
          <w:b/>
          <w:bCs/>
        </w:rPr>
      </w:pPr>
      <w:r>
        <w:t>What is the section labeled?</w:t>
      </w:r>
      <w:r w:rsidR="0079377A">
        <w:t xml:space="preserve"> </w:t>
      </w:r>
      <w:r w:rsidR="0079377A">
        <w:rPr>
          <w:b/>
          <w:bCs/>
        </w:rPr>
        <w:t>TCP</w:t>
      </w:r>
    </w:p>
    <w:p w14:paraId="2E52AC08" w14:textId="77777777" w:rsidR="00A52259" w:rsidRDefault="00A52259" w:rsidP="00A52259">
      <w:pPr>
        <w:pStyle w:val="AnswerLineL50"/>
      </w:pPr>
      <w:r>
        <w:t>Type your answers here.</w:t>
      </w:r>
    </w:p>
    <w:p w14:paraId="349E6D9F" w14:textId="2C7EF03D" w:rsidR="008E6142" w:rsidRPr="0079377A" w:rsidRDefault="008E6142" w:rsidP="008E6142">
      <w:pPr>
        <w:pStyle w:val="BodyTextL50"/>
        <w:rPr>
          <w:b/>
          <w:bCs/>
        </w:rPr>
      </w:pPr>
      <w:r>
        <w:t>A</w:t>
      </w:r>
      <w:r w:rsidRPr="00AC69E7">
        <w:t>re these communications considered to be reliable?</w:t>
      </w:r>
      <w:r w:rsidR="0079377A">
        <w:t xml:space="preserve"> </w:t>
      </w:r>
      <w:r w:rsidR="0079377A">
        <w:rPr>
          <w:b/>
          <w:bCs/>
        </w:rPr>
        <w:t>Yes, because TCP is in use</w:t>
      </w:r>
    </w:p>
    <w:p w14:paraId="3CE047E0" w14:textId="77777777" w:rsidR="00A52259" w:rsidRDefault="00A52259" w:rsidP="00A52259">
      <w:pPr>
        <w:pStyle w:val="AnswerLineL50"/>
      </w:pPr>
      <w:r>
        <w:t>Type your answers here.</w:t>
      </w:r>
    </w:p>
    <w:p w14:paraId="0332316C" w14:textId="5BE4C5D6" w:rsidR="00A52259" w:rsidRPr="0079377A" w:rsidRDefault="008E6142" w:rsidP="008E6142">
      <w:pPr>
        <w:pStyle w:val="SubStepAlpha"/>
        <w:numPr>
          <w:ilvl w:val="0"/>
          <w:numId w:val="0"/>
        </w:numPr>
        <w:ind w:left="720"/>
        <w:rPr>
          <w:b/>
          <w:bCs/>
        </w:rPr>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r w:rsidR="0079377A">
        <w:t xml:space="preserve"> </w:t>
      </w:r>
      <w:r w:rsidR="0079377A">
        <w:rPr>
          <w:b/>
          <w:bCs/>
        </w:rPr>
        <w:t>1025, 80, 1, 1</w:t>
      </w:r>
    </w:p>
    <w:p w14:paraId="379EB5EE" w14:textId="77777777" w:rsidR="00A52259" w:rsidRDefault="00A52259" w:rsidP="00A52259">
      <w:pPr>
        <w:pStyle w:val="AnswerLineL50"/>
      </w:pPr>
      <w:r>
        <w:t>Type your answers here.</w:t>
      </w:r>
    </w:p>
    <w:p w14:paraId="5EB6400E"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7C964548" w14:textId="77777777" w:rsidTr="00A53CB4">
        <w:trPr>
          <w:jc w:val="center"/>
        </w:trPr>
        <w:tc>
          <w:tcPr>
            <w:tcW w:w="1795" w:type="dxa"/>
          </w:tcPr>
          <w:p w14:paraId="10C44CB4"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55BF5348"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27EACC59"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75AE27FA"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3540A41F"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0BE50E4F"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6D62A664" w14:textId="77777777" w:rsidR="008E6142" w:rsidRPr="0013189B" w:rsidRDefault="008E6142" w:rsidP="0028120D">
            <w:pPr>
              <w:jc w:val="center"/>
              <w:rPr>
                <w:b/>
                <w:sz w:val="20"/>
                <w:szCs w:val="20"/>
              </w:rPr>
            </w:pPr>
            <w:r w:rsidRPr="0013189B">
              <w:rPr>
                <w:b/>
                <w:sz w:val="20"/>
                <w:szCs w:val="20"/>
              </w:rPr>
              <w:t>1</w:t>
            </w:r>
          </w:p>
        </w:tc>
      </w:tr>
      <w:tr w:rsidR="008E6142" w:rsidRPr="0013189B" w14:paraId="157806B1" w14:textId="77777777" w:rsidTr="00A53CB4">
        <w:trPr>
          <w:jc w:val="center"/>
        </w:trPr>
        <w:tc>
          <w:tcPr>
            <w:tcW w:w="1795" w:type="dxa"/>
          </w:tcPr>
          <w:p w14:paraId="2BECDE35" w14:textId="77777777" w:rsidR="008E6142" w:rsidRPr="0013189B" w:rsidRDefault="008E6142" w:rsidP="0028120D">
            <w:pPr>
              <w:rPr>
                <w:sz w:val="20"/>
                <w:szCs w:val="20"/>
              </w:rPr>
            </w:pPr>
            <w:r w:rsidRPr="0013189B">
              <w:rPr>
                <w:sz w:val="20"/>
                <w:szCs w:val="20"/>
              </w:rPr>
              <w:t>Value</w:t>
            </w:r>
          </w:p>
        </w:tc>
        <w:tc>
          <w:tcPr>
            <w:tcW w:w="1260" w:type="dxa"/>
          </w:tcPr>
          <w:p w14:paraId="39156541" w14:textId="77777777" w:rsidR="008E6142" w:rsidRPr="0013189B" w:rsidRDefault="008E6142" w:rsidP="0028120D">
            <w:pPr>
              <w:jc w:val="center"/>
              <w:rPr>
                <w:sz w:val="20"/>
                <w:szCs w:val="20"/>
              </w:rPr>
            </w:pPr>
            <w:r w:rsidRPr="0013189B">
              <w:rPr>
                <w:sz w:val="20"/>
                <w:szCs w:val="20"/>
              </w:rPr>
              <w:t>URG</w:t>
            </w:r>
          </w:p>
        </w:tc>
        <w:tc>
          <w:tcPr>
            <w:tcW w:w="1170" w:type="dxa"/>
          </w:tcPr>
          <w:p w14:paraId="04DA4BD4" w14:textId="77777777" w:rsidR="008E6142" w:rsidRPr="0013189B" w:rsidRDefault="008E6142" w:rsidP="0028120D">
            <w:pPr>
              <w:jc w:val="center"/>
              <w:rPr>
                <w:sz w:val="20"/>
                <w:szCs w:val="20"/>
              </w:rPr>
            </w:pPr>
            <w:r w:rsidRPr="0013189B">
              <w:rPr>
                <w:sz w:val="20"/>
                <w:szCs w:val="20"/>
              </w:rPr>
              <w:t>ACK</w:t>
            </w:r>
          </w:p>
        </w:tc>
        <w:tc>
          <w:tcPr>
            <w:tcW w:w="1080" w:type="dxa"/>
          </w:tcPr>
          <w:p w14:paraId="459BB5FE" w14:textId="77777777" w:rsidR="008E6142" w:rsidRPr="0013189B" w:rsidRDefault="008E6142" w:rsidP="0028120D">
            <w:pPr>
              <w:jc w:val="center"/>
              <w:rPr>
                <w:sz w:val="20"/>
                <w:szCs w:val="20"/>
              </w:rPr>
            </w:pPr>
            <w:r w:rsidRPr="0013189B">
              <w:rPr>
                <w:sz w:val="20"/>
                <w:szCs w:val="20"/>
              </w:rPr>
              <w:t>PSH</w:t>
            </w:r>
          </w:p>
        </w:tc>
        <w:tc>
          <w:tcPr>
            <w:tcW w:w="1350" w:type="dxa"/>
          </w:tcPr>
          <w:p w14:paraId="01A1B109" w14:textId="77777777" w:rsidR="008E6142" w:rsidRPr="0013189B" w:rsidRDefault="008E6142" w:rsidP="0028120D">
            <w:pPr>
              <w:jc w:val="center"/>
              <w:rPr>
                <w:sz w:val="20"/>
                <w:szCs w:val="20"/>
              </w:rPr>
            </w:pPr>
            <w:r w:rsidRPr="0013189B">
              <w:rPr>
                <w:sz w:val="20"/>
                <w:szCs w:val="20"/>
              </w:rPr>
              <w:t>RST</w:t>
            </w:r>
          </w:p>
        </w:tc>
        <w:tc>
          <w:tcPr>
            <w:tcW w:w="1260" w:type="dxa"/>
          </w:tcPr>
          <w:p w14:paraId="33115EFE" w14:textId="77777777" w:rsidR="008E6142" w:rsidRPr="0013189B" w:rsidRDefault="008E6142" w:rsidP="0028120D">
            <w:pPr>
              <w:jc w:val="center"/>
              <w:rPr>
                <w:sz w:val="20"/>
                <w:szCs w:val="20"/>
              </w:rPr>
            </w:pPr>
            <w:r w:rsidRPr="0013189B">
              <w:rPr>
                <w:sz w:val="20"/>
                <w:szCs w:val="20"/>
              </w:rPr>
              <w:t>SYN</w:t>
            </w:r>
          </w:p>
        </w:tc>
        <w:tc>
          <w:tcPr>
            <w:tcW w:w="1260" w:type="dxa"/>
          </w:tcPr>
          <w:p w14:paraId="3C75FD02" w14:textId="77777777" w:rsidR="008E6142" w:rsidRPr="0013189B" w:rsidRDefault="008E6142" w:rsidP="0028120D">
            <w:pPr>
              <w:jc w:val="center"/>
              <w:rPr>
                <w:sz w:val="20"/>
                <w:szCs w:val="20"/>
              </w:rPr>
            </w:pPr>
            <w:r w:rsidRPr="0013189B">
              <w:rPr>
                <w:sz w:val="20"/>
                <w:szCs w:val="20"/>
              </w:rPr>
              <w:t>FIN</w:t>
            </w:r>
          </w:p>
        </w:tc>
      </w:tr>
    </w:tbl>
    <w:p w14:paraId="38A55EB6" w14:textId="77777777" w:rsidR="00112877" w:rsidRDefault="00112877" w:rsidP="00112877">
      <w:pPr>
        <w:pStyle w:val="Heading4"/>
      </w:pPr>
      <w:r>
        <w:t>Question:</w:t>
      </w:r>
    </w:p>
    <w:p w14:paraId="3B2F3E9D" w14:textId="22FDFADF" w:rsidR="00112877" w:rsidRPr="0079377A" w:rsidRDefault="008E6142" w:rsidP="00112877">
      <w:pPr>
        <w:pStyle w:val="BodyTextL50"/>
        <w:spacing w:before="0"/>
        <w:rPr>
          <w:b/>
          <w:bCs/>
        </w:rPr>
      </w:pPr>
      <w:r>
        <w:t>Which TCP flags are set in this PDU?</w:t>
      </w:r>
      <w:r w:rsidR="0079377A">
        <w:t xml:space="preserve"> </w:t>
      </w:r>
      <w:r w:rsidR="0079377A">
        <w:rPr>
          <w:b/>
          <w:bCs/>
        </w:rPr>
        <w:t>ACK and PSH</w:t>
      </w:r>
    </w:p>
    <w:p w14:paraId="1E81E65A" w14:textId="77777777" w:rsidR="00112877" w:rsidRDefault="00112877" w:rsidP="00112877">
      <w:pPr>
        <w:pStyle w:val="AnswerLineL50"/>
      </w:pPr>
      <w:r>
        <w:t>Type your answers here.</w:t>
      </w:r>
    </w:p>
    <w:p w14:paraId="786ED1F3"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4E794D83"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1E9F8CB5" w14:textId="77777777" w:rsidR="00A52259" w:rsidRDefault="00A52259" w:rsidP="00A52259">
      <w:pPr>
        <w:pStyle w:val="Heading4"/>
      </w:pPr>
      <w:r>
        <w:t>Question:</w:t>
      </w:r>
    </w:p>
    <w:p w14:paraId="69E5C7BB" w14:textId="7496EE5A" w:rsidR="008E6142" w:rsidRPr="0079377A" w:rsidRDefault="008E6142" w:rsidP="00A52259">
      <w:pPr>
        <w:pStyle w:val="BodyTextL50"/>
        <w:spacing w:before="0"/>
        <w:rPr>
          <w:b/>
          <w:bCs/>
        </w:rPr>
      </w:pPr>
      <w:r>
        <w:t>How are the port and sequence numbers different than before?</w:t>
      </w:r>
      <w:r w:rsidR="0079377A">
        <w:t xml:space="preserve"> </w:t>
      </w:r>
      <w:r w:rsidR="0079377A">
        <w:rPr>
          <w:b/>
          <w:bCs/>
        </w:rPr>
        <w:t>The source and destination ports are reversed, and the acknowledgement number is 1. The flags have changed to SYN+ACK</w:t>
      </w:r>
    </w:p>
    <w:p w14:paraId="2F2C31D1" w14:textId="77777777" w:rsidR="00A52259" w:rsidRDefault="00A52259" w:rsidP="00D2274B">
      <w:pPr>
        <w:pStyle w:val="AnswerLineL50"/>
        <w:spacing w:before="300" w:after="300"/>
      </w:pPr>
      <w:r>
        <w:t>Type your answers here.</w:t>
      </w:r>
    </w:p>
    <w:p w14:paraId="4D7FF372"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r>
        <w:rPr>
          <w:b/>
        </w:rPr>
        <w:t>MultiServer</w:t>
      </w:r>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40AB320F" w14:textId="77777777" w:rsidR="00A52259" w:rsidRDefault="00A52259" w:rsidP="00A52259">
      <w:pPr>
        <w:pStyle w:val="Heading4"/>
      </w:pPr>
      <w:r>
        <w:t>Question:</w:t>
      </w:r>
    </w:p>
    <w:p w14:paraId="02AC3488" w14:textId="1326CCDD" w:rsidR="008E6142" w:rsidRPr="0079377A" w:rsidRDefault="008E6142" w:rsidP="00A52259">
      <w:pPr>
        <w:pStyle w:val="BodyTextL50"/>
        <w:spacing w:before="0"/>
        <w:rPr>
          <w:b/>
          <w:bCs/>
        </w:rPr>
      </w:pPr>
      <w:r w:rsidRPr="00494DBD">
        <w:t>What information is now listed in the TCP section? How are the port and sequence numbers different from the previous two PDUs?</w:t>
      </w:r>
      <w:r w:rsidR="0079377A">
        <w:t xml:space="preserve"> </w:t>
      </w:r>
      <w:r w:rsidR="0079377A">
        <w:rPr>
          <w:b/>
          <w:bCs/>
        </w:rPr>
        <w:t>The source destination ports are reversed, both sequence number is 1, the acknowledgement number is 1, and the flags are PSH and ACK</w:t>
      </w:r>
    </w:p>
    <w:p w14:paraId="2367F909" w14:textId="77777777" w:rsidR="00A52259" w:rsidRPr="00494DBD" w:rsidRDefault="00A52259" w:rsidP="00D2274B">
      <w:pPr>
        <w:pStyle w:val="AnswerLineL50"/>
        <w:spacing w:before="300" w:after="300"/>
      </w:pPr>
      <w:r>
        <w:t>Type your answers here.</w:t>
      </w:r>
    </w:p>
    <w:p w14:paraId="66C98784" w14:textId="77777777" w:rsidR="008E6142" w:rsidRPr="004D64E2" w:rsidRDefault="008E6142" w:rsidP="00A53CB4">
      <w:pPr>
        <w:pStyle w:val="SubStepAlpha"/>
      </w:pPr>
      <w:r>
        <w:t>Reset the simulation.</w:t>
      </w:r>
    </w:p>
    <w:p w14:paraId="5C60BB1A"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05F6C0B8"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664C1860"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10500A4C" w14:textId="77777777" w:rsidR="008E6142" w:rsidRDefault="008E6142" w:rsidP="00A53CB4">
      <w:pPr>
        <w:pStyle w:val="SubStepAlpha"/>
      </w:pPr>
      <w:r>
        <w:t xml:space="preserve">Click </w:t>
      </w:r>
      <w:r w:rsidRPr="00193A9B">
        <w:rPr>
          <w:b/>
        </w:rPr>
        <w:t>Capture/Forward</w:t>
      </w:r>
      <w:r>
        <w:t>. Click the second PDU envelope to open it.</w:t>
      </w:r>
    </w:p>
    <w:p w14:paraId="69A7BCE7"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6306EC11" w14:textId="77777777" w:rsidR="00A52259" w:rsidRDefault="00A52259" w:rsidP="00AA0BE7">
      <w:pPr>
        <w:pStyle w:val="Heading4"/>
      </w:pPr>
      <w:r>
        <w:t>Question:</w:t>
      </w:r>
    </w:p>
    <w:p w14:paraId="1B9B3593" w14:textId="02F5A9D0" w:rsidR="008E6142" w:rsidRPr="0079377A" w:rsidRDefault="008E6142" w:rsidP="00AA0BE7">
      <w:pPr>
        <w:pStyle w:val="BodyTextL50"/>
        <w:spacing w:before="0"/>
        <w:rPr>
          <w:b/>
          <w:bCs/>
        </w:rPr>
      </w:pPr>
      <w:r>
        <w:t>A</w:t>
      </w:r>
      <w:r w:rsidRPr="00AC69E7">
        <w:t>re these communications considered to be reliable?</w:t>
      </w:r>
      <w:r w:rsidR="0079377A">
        <w:t xml:space="preserve"> </w:t>
      </w:r>
      <w:r w:rsidR="0079377A">
        <w:rPr>
          <w:b/>
          <w:bCs/>
        </w:rPr>
        <w:t>Yes</w:t>
      </w:r>
    </w:p>
    <w:p w14:paraId="2C63035F" w14:textId="77777777" w:rsidR="00A52259" w:rsidRDefault="00A52259" w:rsidP="00A52259">
      <w:pPr>
        <w:pStyle w:val="AnswerLineL50"/>
      </w:pPr>
      <w:r>
        <w:t>Type your answers here.</w:t>
      </w:r>
    </w:p>
    <w:p w14:paraId="6D852B7A" w14:textId="77777777" w:rsidR="00A52259" w:rsidRDefault="008E6142" w:rsidP="00A53CB4">
      <w:pPr>
        <w:pStyle w:val="SubStepAlpha"/>
      </w:pPr>
      <w:r>
        <w:lastRenderedPageBreak/>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28E1CA9A" w14:textId="77777777" w:rsidR="00A52259" w:rsidRDefault="00A52259" w:rsidP="00A52259">
      <w:pPr>
        <w:pStyle w:val="Heading4"/>
      </w:pPr>
      <w:r>
        <w:t>Question:</w:t>
      </w:r>
    </w:p>
    <w:p w14:paraId="79264358" w14:textId="28FFABB0" w:rsidR="008E6142" w:rsidRPr="0079377A" w:rsidRDefault="008E6142" w:rsidP="00A52259">
      <w:pPr>
        <w:pStyle w:val="BodyTextL50"/>
        <w:spacing w:before="0"/>
        <w:rPr>
          <w:b/>
          <w:bCs/>
        </w:rPr>
      </w:pPr>
      <w:r>
        <w:t>What is the value in the flag</w:t>
      </w:r>
      <w:r>
        <w:rPr>
          <w:b/>
        </w:rPr>
        <w:t xml:space="preserve"> </w:t>
      </w:r>
      <w:r>
        <w:t>field?</w:t>
      </w:r>
      <w:r w:rsidR="0079377A">
        <w:t xml:space="preserve"> </w:t>
      </w:r>
      <w:r w:rsidR="0079377A">
        <w:rPr>
          <w:b/>
          <w:bCs/>
        </w:rPr>
        <w:t>1026, 21, 0, 0, syn</w:t>
      </w:r>
    </w:p>
    <w:p w14:paraId="4BF27929" w14:textId="77777777" w:rsidR="00A52259" w:rsidRDefault="00A52259" w:rsidP="00A52259">
      <w:pPr>
        <w:pStyle w:val="AnswerLineL50"/>
      </w:pPr>
      <w:r>
        <w:t>Type your answers here.</w:t>
      </w:r>
    </w:p>
    <w:p w14:paraId="301EECD7"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2D70D0DE" w14:textId="77777777" w:rsidR="00A52259" w:rsidRDefault="008E6142" w:rsidP="00A53CB4">
      <w:pPr>
        <w:pStyle w:val="SubStepAlpha"/>
      </w:pPr>
      <w:r>
        <w:t xml:space="preserve">Click the PDU envelope and select </w:t>
      </w:r>
      <w:r>
        <w:rPr>
          <w:b/>
        </w:rPr>
        <w:t>Inbound PDU Details</w:t>
      </w:r>
      <w:r w:rsidR="00A52259">
        <w:t>.</w:t>
      </w:r>
    </w:p>
    <w:p w14:paraId="5C09A98A" w14:textId="77777777" w:rsidR="00A52259" w:rsidRDefault="00A52259" w:rsidP="00A52259">
      <w:pPr>
        <w:pStyle w:val="Heading4"/>
      </w:pPr>
      <w:r>
        <w:t>Question:</w:t>
      </w:r>
    </w:p>
    <w:p w14:paraId="79BA0B9D" w14:textId="026131F8" w:rsidR="008E6142" w:rsidRPr="0079377A" w:rsidRDefault="008E6142" w:rsidP="00A52259">
      <w:pPr>
        <w:pStyle w:val="BodyTextL50"/>
        <w:spacing w:before="0"/>
        <w:rPr>
          <w:b/>
          <w:bCs/>
        </w:rPr>
      </w:pPr>
      <w:r>
        <w:t>How are the port and sequence numbers different than before?</w:t>
      </w:r>
      <w:r w:rsidR="0079377A">
        <w:t xml:space="preserve"> </w:t>
      </w:r>
      <w:r w:rsidR="00F8207A">
        <w:rPr>
          <w:b/>
          <w:bCs/>
        </w:rPr>
        <w:t>The source and destination ports are reversed, and the acknowledgement number is 0</w:t>
      </w:r>
    </w:p>
    <w:p w14:paraId="715C893B" w14:textId="77777777" w:rsidR="00A52259" w:rsidRPr="00A52259" w:rsidRDefault="00A52259" w:rsidP="00D2274B">
      <w:pPr>
        <w:pStyle w:val="AnswerLineL50"/>
        <w:spacing w:before="300" w:after="300"/>
      </w:pPr>
      <w:r>
        <w:t>Type your answers here.</w:t>
      </w:r>
    </w:p>
    <w:p w14:paraId="06099EBD"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3A1B6757" w14:textId="77777777" w:rsidR="00A52259" w:rsidRDefault="00A52259" w:rsidP="00A52259">
      <w:pPr>
        <w:pStyle w:val="Heading4"/>
      </w:pPr>
      <w:r>
        <w:t>Question:</w:t>
      </w:r>
    </w:p>
    <w:p w14:paraId="485854AA" w14:textId="5CDE1D71" w:rsidR="008E6142" w:rsidRPr="00F8207A" w:rsidRDefault="008E6142" w:rsidP="00A52259">
      <w:pPr>
        <w:pStyle w:val="BodyTextL50"/>
        <w:spacing w:before="0"/>
        <w:rPr>
          <w:b/>
          <w:bCs/>
        </w:rPr>
      </w:pPr>
      <w:r>
        <w:t>How are the port and sequence numbers different from the previous results?</w:t>
      </w:r>
      <w:r w:rsidR="00F8207A">
        <w:t xml:space="preserve"> </w:t>
      </w:r>
      <w:r w:rsidR="00F8207A">
        <w:rPr>
          <w:b/>
          <w:bCs/>
        </w:rPr>
        <w:t>The source and destination ports are reversed, and the acknowledgement number is 1</w:t>
      </w:r>
    </w:p>
    <w:p w14:paraId="7FB4D259" w14:textId="77777777" w:rsidR="00A52259" w:rsidRDefault="00A52259" w:rsidP="00D2274B">
      <w:pPr>
        <w:pStyle w:val="AnswerLineL50"/>
        <w:spacing w:before="300" w:after="300"/>
      </w:pPr>
      <w:r>
        <w:t>Type your answers here.</w:t>
      </w:r>
    </w:p>
    <w:p w14:paraId="56F6A34E"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4EE3D4A8" w14:textId="77777777" w:rsidR="005F66FB" w:rsidRDefault="008E6142" w:rsidP="00A53CB4">
      <w:pPr>
        <w:pStyle w:val="SubStepAlpha"/>
      </w:pPr>
      <w:r>
        <w:t xml:space="preserve">Open the PDU and select </w:t>
      </w:r>
      <w:r>
        <w:rPr>
          <w:b/>
        </w:rPr>
        <w:t>Inbound PDU Details</w:t>
      </w:r>
      <w:r>
        <w:t>. Scroll down past the TCP section.</w:t>
      </w:r>
    </w:p>
    <w:p w14:paraId="15620B66" w14:textId="77777777" w:rsidR="005F66FB" w:rsidRDefault="005F66FB" w:rsidP="005F66FB">
      <w:pPr>
        <w:pStyle w:val="Heading4"/>
      </w:pPr>
      <w:r>
        <w:t>Question:</w:t>
      </w:r>
    </w:p>
    <w:p w14:paraId="6D5BFDC7" w14:textId="13884583" w:rsidR="008E6142" w:rsidRPr="00F8207A" w:rsidRDefault="008E6142" w:rsidP="005F66FB">
      <w:pPr>
        <w:pStyle w:val="BodyTextL50"/>
        <w:spacing w:before="0"/>
        <w:rPr>
          <w:b/>
          <w:bCs/>
        </w:rPr>
      </w:pPr>
      <w:r>
        <w:t>What is the message from the server?</w:t>
      </w:r>
      <w:r w:rsidR="00F8207A">
        <w:t xml:space="preserve"> </w:t>
      </w:r>
      <w:r w:rsidR="00F8207A">
        <w:rPr>
          <w:b/>
          <w:bCs/>
        </w:rPr>
        <w:t>Welcome to PT ftp server</w:t>
      </w:r>
    </w:p>
    <w:p w14:paraId="7D239E32" w14:textId="77777777" w:rsidR="005F66FB" w:rsidRDefault="005F66FB" w:rsidP="005F66FB">
      <w:pPr>
        <w:pStyle w:val="AnswerLineL50"/>
      </w:pPr>
      <w:r>
        <w:t>Type your answers here.</w:t>
      </w:r>
    </w:p>
    <w:p w14:paraId="5A78DB60" w14:textId="77777777" w:rsidR="008E6142" w:rsidRDefault="008E6142" w:rsidP="00A53CB4">
      <w:pPr>
        <w:pStyle w:val="SubStepAlpha"/>
      </w:pPr>
      <w:r>
        <w:t>Click Reset Simulation.</w:t>
      </w:r>
    </w:p>
    <w:p w14:paraId="6984CB69" w14:textId="77777777" w:rsidR="008E6142" w:rsidRPr="00AB1ED5" w:rsidRDefault="008E6142" w:rsidP="008E6142">
      <w:pPr>
        <w:pStyle w:val="Heading3"/>
      </w:pPr>
      <w:r>
        <w:t>Examine DNS traffic as the clients communicate with the s</w:t>
      </w:r>
      <w:r w:rsidRPr="00AB1ED5">
        <w:t>erver.</w:t>
      </w:r>
    </w:p>
    <w:p w14:paraId="267C7DAC" w14:textId="77777777" w:rsidR="008E6142" w:rsidRDefault="008E6142" w:rsidP="00A53CB4">
      <w:pPr>
        <w:pStyle w:val="SubStepAlpha"/>
      </w:pPr>
      <w:r>
        <w:t>Repeat the steps in Part 1 to create DNS traffic.</w:t>
      </w:r>
    </w:p>
    <w:p w14:paraId="10EDF2FF"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138FED5E" w14:textId="77777777" w:rsidR="008E6142" w:rsidRDefault="008E6142" w:rsidP="00A53CB4">
      <w:pPr>
        <w:pStyle w:val="SubStepAlpha"/>
      </w:pPr>
      <w:r>
        <w:t>Click the PDU envelope to open it.</w:t>
      </w:r>
    </w:p>
    <w:p w14:paraId="1391E2A1" w14:textId="77777777" w:rsidR="005F66FB" w:rsidRDefault="008E6142" w:rsidP="00A53CB4">
      <w:pPr>
        <w:pStyle w:val="SubStepAlpha"/>
      </w:pPr>
      <w:r w:rsidRPr="00470FF9">
        <w:t>Look at the OSI Model details for the outbound PDU.</w:t>
      </w:r>
    </w:p>
    <w:p w14:paraId="5EAFE5CC" w14:textId="77777777" w:rsidR="005F66FB" w:rsidRDefault="005F66FB" w:rsidP="005F66FB">
      <w:pPr>
        <w:pStyle w:val="Heading4"/>
      </w:pPr>
      <w:r>
        <w:t>Question:</w:t>
      </w:r>
    </w:p>
    <w:p w14:paraId="1D0F9C80" w14:textId="209ADC2F" w:rsidR="008E6142" w:rsidRPr="00F8207A" w:rsidRDefault="008E6142" w:rsidP="005F66FB">
      <w:pPr>
        <w:pStyle w:val="BodyTextL50"/>
        <w:spacing w:before="0"/>
      </w:pPr>
      <w:r>
        <w:t>What is the Layer 4 protocol?</w:t>
      </w:r>
      <w:r w:rsidR="00F8207A">
        <w:t xml:space="preserve"> </w:t>
      </w:r>
      <w:r w:rsidR="00F8207A">
        <w:rPr>
          <w:b/>
          <w:bCs/>
        </w:rPr>
        <w:t>UDP</w:t>
      </w:r>
    </w:p>
    <w:p w14:paraId="7AF3A8B9" w14:textId="77777777" w:rsidR="005F66FB" w:rsidRDefault="005F66FB" w:rsidP="005F66FB">
      <w:pPr>
        <w:pStyle w:val="AnswerLineL50"/>
      </w:pPr>
      <w:r>
        <w:t>Type your answers here.</w:t>
      </w:r>
    </w:p>
    <w:p w14:paraId="709CB352" w14:textId="6F8088F6" w:rsidR="008E6142" w:rsidRPr="00F8207A" w:rsidRDefault="008E6142" w:rsidP="008E6142">
      <w:pPr>
        <w:pStyle w:val="BodyTextL50"/>
      </w:pPr>
      <w:r>
        <w:t>Are</w:t>
      </w:r>
      <w:r w:rsidRPr="00AC69E7">
        <w:t xml:space="preserve"> these communications considered to be reliable?</w:t>
      </w:r>
      <w:r w:rsidR="00F8207A">
        <w:t xml:space="preserve"> </w:t>
      </w:r>
      <w:r w:rsidR="00F8207A">
        <w:rPr>
          <w:b/>
          <w:bCs/>
        </w:rPr>
        <w:t>No</w:t>
      </w:r>
    </w:p>
    <w:p w14:paraId="46984334" w14:textId="77777777" w:rsidR="005F66FB" w:rsidRDefault="005F66FB" w:rsidP="005F66FB">
      <w:pPr>
        <w:pStyle w:val="AnswerLineL50"/>
      </w:pPr>
      <w:r>
        <w:t>Type your answers here.</w:t>
      </w:r>
    </w:p>
    <w:p w14:paraId="5A5709D1" w14:textId="3F7C0E32"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r w:rsidR="00F8207A">
        <w:t xml:space="preserve"> </w:t>
      </w:r>
      <w:r w:rsidR="00F8207A" w:rsidRPr="00F8207A">
        <w:rPr>
          <w:b/>
          <w:bCs/>
        </w:rPr>
        <w:t>1026, 53</w:t>
      </w:r>
    </w:p>
    <w:p w14:paraId="58206E4B" w14:textId="77777777" w:rsidR="005F66FB" w:rsidRDefault="005F66FB" w:rsidP="005F66FB">
      <w:pPr>
        <w:pStyle w:val="Heading4"/>
      </w:pPr>
      <w:r>
        <w:t>Question:</w:t>
      </w:r>
    </w:p>
    <w:p w14:paraId="6F340524" w14:textId="649D1C5E" w:rsidR="008E6142" w:rsidRPr="00F8207A" w:rsidRDefault="008E6142" w:rsidP="006B4943">
      <w:pPr>
        <w:pStyle w:val="BodyTextL50"/>
        <w:spacing w:before="0"/>
        <w:rPr>
          <w:b/>
          <w:bCs/>
        </w:rPr>
      </w:pPr>
      <w:r>
        <w:t>Why are there no sequence and acknowledgement numbers?</w:t>
      </w:r>
      <w:r w:rsidR="00F8207A">
        <w:t xml:space="preserve"> </w:t>
      </w:r>
      <w:r w:rsidR="00F8207A">
        <w:rPr>
          <w:b/>
          <w:bCs/>
        </w:rPr>
        <w:t>Because these numbers are required when there is labeled communication (TCP)</w:t>
      </w:r>
    </w:p>
    <w:p w14:paraId="39B62460" w14:textId="77777777" w:rsidR="006B4943" w:rsidRDefault="006B4943" w:rsidP="006B4943">
      <w:pPr>
        <w:pStyle w:val="AnswerLineL50"/>
      </w:pPr>
      <w:r>
        <w:t>Type your answers here.</w:t>
      </w:r>
    </w:p>
    <w:p w14:paraId="1B9E38BD"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1FF3778A" w14:textId="77777777" w:rsidR="006B4943" w:rsidRDefault="008E6142" w:rsidP="00A53CB4">
      <w:pPr>
        <w:pStyle w:val="SubStepAlpha"/>
      </w:pPr>
      <w:r>
        <w:t xml:space="preserve">Click the PDU envelope and select </w:t>
      </w:r>
      <w:r>
        <w:rPr>
          <w:b/>
        </w:rPr>
        <w:t>Inbound PDU Details</w:t>
      </w:r>
      <w:r>
        <w:t>.</w:t>
      </w:r>
    </w:p>
    <w:p w14:paraId="5A3DAA8B" w14:textId="77777777" w:rsidR="006B4943" w:rsidRDefault="006B4943" w:rsidP="006B4943">
      <w:pPr>
        <w:pStyle w:val="Heading4"/>
      </w:pPr>
      <w:r>
        <w:t>Question:</w:t>
      </w:r>
    </w:p>
    <w:p w14:paraId="0AC4864B" w14:textId="3510A2F5" w:rsidR="008E6142" w:rsidRPr="00F8207A" w:rsidRDefault="008E6142" w:rsidP="006B4943">
      <w:pPr>
        <w:pStyle w:val="BodyTextL50"/>
        <w:spacing w:before="0"/>
        <w:rPr>
          <w:b/>
          <w:bCs/>
        </w:rPr>
      </w:pPr>
      <w:r>
        <w:t>How are the port and sequence numbers different than before?</w:t>
      </w:r>
      <w:r w:rsidR="00F8207A">
        <w:t xml:space="preserve"> </w:t>
      </w:r>
      <w:r w:rsidR="00F8207A">
        <w:rPr>
          <w:b/>
          <w:bCs/>
        </w:rPr>
        <w:t>Source port 53, destination port 1026</w:t>
      </w:r>
    </w:p>
    <w:p w14:paraId="30609F06" w14:textId="77777777" w:rsidR="006B4943" w:rsidRDefault="006B4943" w:rsidP="006B4943">
      <w:pPr>
        <w:pStyle w:val="AnswerLineL50"/>
      </w:pPr>
      <w:r>
        <w:lastRenderedPageBreak/>
        <w:t>Type your answers here.</w:t>
      </w:r>
    </w:p>
    <w:p w14:paraId="05C1705E" w14:textId="6166C429" w:rsidR="008E6142" w:rsidRPr="00F8207A" w:rsidRDefault="008E6142" w:rsidP="006B4943">
      <w:pPr>
        <w:pStyle w:val="BodyTextL50"/>
        <w:rPr>
          <w:b/>
          <w:bCs/>
        </w:rPr>
      </w:pPr>
      <w:r>
        <w:t xml:space="preserve">What is the last section of the </w:t>
      </w:r>
      <w:r>
        <w:rPr>
          <w:b/>
        </w:rPr>
        <w:t>PDU</w:t>
      </w:r>
      <w:r>
        <w:t xml:space="preserve"> called?</w:t>
      </w:r>
      <w:r w:rsidRPr="00657393">
        <w:t xml:space="preserve"> </w:t>
      </w:r>
      <w:r>
        <w:t xml:space="preserve">What is the IP address for the name </w:t>
      </w:r>
      <w:r w:rsidRPr="00470FF9">
        <w:rPr>
          <w:b/>
        </w:rPr>
        <w:t>multiserver.pt.ptu</w:t>
      </w:r>
      <w:r>
        <w:t>?</w:t>
      </w:r>
      <w:r w:rsidR="00F8207A">
        <w:t xml:space="preserve"> </w:t>
      </w:r>
      <w:r w:rsidR="00F8207A">
        <w:rPr>
          <w:b/>
          <w:bCs/>
        </w:rPr>
        <w:t>DNS, 192.168.1.254</w:t>
      </w:r>
    </w:p>
    <w:p w14:paraId="690068B0" w14:textId="77777777" w:rsidR="006B4943" w:rsidRDefault="006B4943" w:rsidP="006B4943">
      <w:pPr>
        <w:pStyle w:val="AnswerLineL50"/>
      </w:pPr>
      <w:r>
        <w:t>Type your answers here.</w:t>
      </w:r>
    </w:p>
    <w:p w14:paraId="4FBD1E06" w14:textId="77777777" w:rsidR="008E6142" w:rsidRDefault="008E6142" w:rsidP="00A53CB4">
      <w:pPr>
        <w:pStyle w:val="SubStepAlpha"/>
      </w:pPr>
      <w:r>
        <w:t>Click Reset Simulation.</w:t>
      </w:r>
    </w:p>
    <w:p w14:paraId="2535B036"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17B5CDE7" w14:textId="77777777" w:rsidR="008E6142" w:rsidRDefault="008E6142" w:rsidP="00EB04F5">
      <w:pPr>
        <w:pStyle w:val="SubStepAlpha"/>
      </w:pPr>
      <w:r>
        <w:t xml:space="preserve">Repeat the steps in Part 1 to send an email to </w:t>
      </w:r>
      <w:r w:rsidRPr="009A0071">
        <w:rPr>
          <w:b/>
        </w:rPr>
        <w:t>user@multiserver.pt.ptu</w:t>
      </w:r>
      <w:r>
        <w:t>.</w:t>
      </w:r>
    </w:p>
    <w:p w14:paraId="34A8D8EE"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4C96FD46" w14:textId="77777777" w:rsidR="008E6142" w:rsidRDefault="008E6142" w:rsidP="00EB04F5">
      <w:pPr>
        <w:pStyle w:val="SubStepAlpha"/>
      </w:pPr>
      <w:r>
        <w:t>Click the first PDU envelope to open it.</w:t>
      </w:r>
    </w:p>
    <w:p w14:paraId="577F45F6"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48ABDEE9" w14:textId="77777777" w:rsidR="006B4943" w:rsidRDefault="006B4943" w:rsidP="006B4943">
      <w:pPr>
        <w:pStyle w:val="Heading4"/>
      </w:pPr>
      <w:r>
        <w:t>Questions:</w:t>
      </w:r>
    </w:p>
    <w:p w14:paraId="049363BE" w14:textId="0D96E1D7" w:rsidR="008E6142" w:rsidRPr="00F8207A" w:rsidRDefault="008E6142" w:rsidP="006B4943">
      <w:pPr>
        <w:pStyle w:val="BodyTextL50"/>
        <w:spacing w:before="0"/>
        <w:rPr>
          <w:b/>
          <w:bCs/>
        </w:rPr>
      </w:pPr>
      <w:r>
        <w:t>What transport layer protocol does email</w:t>
      </w:r>
      <w:r w:rsidR="006B4943">
        <w:t xml:space="preserve"> traffic use?</w:t>
      </w:r>
      <w:r w:rsidR="00F8207A">
        <w:t xml:space="preserve"> </w:t>
      </w:r>
      <w:r w:rsidR="00F8207A">
        <w:rPr>
          <w:b/>
          <w:bCs/>
        </w:rPr>
        <w:t>TCP labeled communication</w:t>
      </w:r>
    </w:p>
    <w:p w14:paraId="2566345C" w14:textId="77777777" w:rsidR="006B4943" w:rsidRDefault="006B4943" w:rsidP="006B4943">
      <w:pPr>
        <w:pStyle w:val="AnswerLineL50"/>
      </w:pPr>
      <w:r>
        <w:t>Type your answers here.</w:t>
      </w:r>
    </w:p>
    <w:p w14:paraId="5CF37A12" w14:textId="506E52BF" w:rsidR="008E6142" w:rsidRPr="00F8207A" w:rsidRDefault="008E6142" w:rsidP="008E6142">
      <w:pPr>
        <w:pStyle w:val="BodyTextL50"/>
        <w:rPr>
          <w:b/>
          <w:bCs/>
        </w:rPr>
      </w:pPr>
      <w:r>
        <w:t>A</w:t>
      </w:r>
      <w:r w:rsidRPr="00AC69E7">
        <w:t>re these communications considered to be reliable?</w:t>
      </w:r>
      <w:r w:rsidR="00F8207A">
        <w:t xml:space="preserve"> </w:t>
      </w:r>
      <w:r w:rsidR="00F8207A">
        <w:rPr>
          <w:b/>
          <w:bCs/>
        </w:rPr>
        <w:t>Yes because it uses transmission control protocol (TCP)</w:t>
      </w:r>
    </w:p>
    <w:p w14:paraId="039EFDC7" w14:textId="77777777" w:rsidR="006B4943" w:rsidRDefault="006B4943" w:rsidP="006B4943">
      <w:pPr>
        <w:pStyle w:val="AnswerLineL50"/>
      </w:pPr>
      <w:r>
        <w:t>Type your answers here.</w:t>
      </w:r>
    </w:p>
    <w:p w14:paraId="057A6ABA" w14:textId="6D581027"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r w:rsidR="00F8207A">
        <w:t xml:space="preserve"> </w:t>
      </w:r>
      <w:r w:rsidR="00F8207A">
        <w:rPr>
          <w:b/>
          <w:bCs/>
        </w:rPr>
        <w:t>1026, 25, 0 and the second flag is set</w:t>
      </w:r>
    </w:p>
    <w:p w14:paraId="043433B5" w14:textId="146FE40C" w:rsidR="005F50C6" w:rsidRDefault="005F50C6" w:rsidP="005F50C6">
      <w:pPr>
        <w:pStyle w:val="AnswerLineL50"/>
      </w:pPr>
      <w:r>
        <w:t>Type your answer here.</w:t>
      </w:r>
    </w:p>
    <w:p w14:paraId="445D1439"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41DDA074" w14:textId="77777777" w:rsidR="00112877" w:rsidRDefault="008E6142" w:rsidP="00EB04F5">
      <w:pPr>
        <w:pStyle w:val="SubStepAlpha"/>
      </w:pPr>
      <w:r>
        <w:t xml:space="preserve">Click the TCP PDU envelope and select </w:t>
      </w:r>
      <w:r>
        <w:rPr>
          <w:b/>
        </w:rPr>
        <w:t>Inbound PDU Details</w:t>
      </w:r>
      <w:r w:rsidR="00112877">
        <w:t>.</w:t>
      </w:r>
    </w:p>
    <w:p w14:paraId="6E61627F" w14:textId="77777777" w:rsidR="00112877" w:rsidRDefault="00112877" w:rsidP="00112877">
      <w:pPr>
        <w:pStyle w:val="Heading4"/>
      </w:pPr>
      <w:r>
        <w:t>Question:</w:t>
      </w:r>
    </w:p>
    <w:p w14:paraId="290C929B" w14:textId="4EA4943A" w:rsidR="008E6142" w:rsidRPr="00F8207A" w:rsidRDefault="008E6142" w:rsidP="00112877">
      <w:pPr>
        <w:pStyle w:val="BodyTextL50"/>
        <w:spacing w:before="0"/>
        <w:rPr>
          <w:b/>
          <w:bCs/>
        </w:rPr>
      </w:pPr>
      <w:r>
        <w:t>How are the port and sequence numbers different than before?</w:t>
      </w:r>
      <w:r w:rsidR="00F8207A">
        <w:t xml:space="preserve"> </w:t>
      </w:r>
      <w:r w:rsidR="00F8207A">
        <w:rPr>
          <w:b/>
          <w:bCs/>
        </w:rPr>
        <w:t>Source 25, dest 1026, sequence 0, acknowledgement number 1 and 5</w:t>
      </w:r>
      <w:r w:rsidR="00F8207A" w:rsidRPr="00F8207A">
        <w:rPr>
          <w:b/>
          <w:bCs/>
          <w:vertAlign w:val="superscript"/>
        </w:rPr>
        <w:t>th</w:t>
      </w:r>
      <w:r w:rsidR="00F8207A">
        <w:rPr>
          <w:b/>
          <w:bCs/>
        </w:rPr>
        <w:t xml:space="preserve"> and 2</w:t>
      </w:r>
      <w:r w:rsidR="00F8207A" w:rsidRPr="00F8207A">
        <w:rPr>
          <w:b/>
          <w:bCs/>
          <w:vertAlign w:val="superscript"/>
        </w:rPr>
        <w:t>nd</w:t>
      </w:r>
      <w:r w:rsidR="00F8207A">
        <w:rPr>
          <w:b/>
          <w:bCs/>
        </w:rPr>
        <w:t xml:space="preserve"> flags</w:t>
      </w:r>
    </w:p>
    <w:p w14:paraId="62611082" w14:textId="77777777" w:rsidR="00112877" w:rsidRDefault="00112877" w:rsidP="00D2274B">
      <w:pPr>
        <w:pStyle w:val="AnswerLineL50"/>
        <w:spacing w:before="300" w:after="300"/>
      </w:pPr>
      <w:r>
        <w:t>Type your answers here.</w:t>
      </w:r>
    </w:p>
    <w:p w14:paraId="40C34104"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1DA1FE9D" w14:textId="77777777" w:rsidR="00112877" w:rsidRDefault="00112877" w:rsidP="00112877">
      <w:pPr>
        <w:pStyle w:val="Heading4"/>
      </w:pPr>
      <w:r>
        <w:t>Question:</w:t>
      </w:r>
    </w:p>
    <w:p w14:paraId="6AB17D70" w14:textId="2B2CB16C" w:rsidR="008E6142" w:rsidRPr="00F8207A" w:rsidRDefault="008E6142" w:rsidP="00112877">
      <w:pPr>
        <w:pStyle w:val="BodyTextL50"/>
        <w:spacing w:before="0"/>
        <w:rPr>
          <w:b/>
          <w:bCs/>
        </w:rPr>
      </w:pPr>
      <w:r>
        <w:t>How are the port and sequence numbers different from the previous two results?</w:t>
      </w:r>
      <w:r w:rsidR="00F8207A">
        <w:t xml:space="preserve"> </w:t>
      </w:r>
      <w:r w:rsidR="00F8207A">
        <w:rPr>
          <w:b/>
          <w:bCs/>
        </w:rPr>
        <w:t>Source 1026, dest 25, acknowledgement 1, 5</w:t>
      </w:r>
      <w:r w:rsidR="00F8207A" w:rsidRPr="00F8207A">
        <w:rPr>
          <w:b/>
          <w:bCs/>
          <w:vertAlign w:val="superscript"/>
        </w:rPr>
        <w:t>th</w:t>
      </w:r>
      <w:r w:rsidR="00F8207A">
        <w:rPr>
          <w:b/>
          <w:bCs/>
        </w:rPr>
        <w:t xml:space="preserve"> flag is set</w:t>
      </w:r>
    </w:p>
    <w:p w14:paraId="36261891" w14:textId="77777777" w:rsidR="00112877" w:rsidRDefault="00112877" w:rsidP="00D2274B">
      <w:pPr>
        <w:pStyle w:val="AnswerLineL50"/>
        <w:spacing w:before="300" w:after="300"/>
      </w:pPr>
      <w:r>
        <w:t>Type your answers here.</w:t>
      </w:r>
    </w:p>
    <w:p w14:paraId="6E893536"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r>
        <w:rPr>
          <w:b/>
        </w:rPr>
        <w:t>MultiServer</w:t>
      </w:r>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20CB3DD9" w14:textId="77777777" w:rsidR="00112877" w:rsidRPr="00AC69E7" w:rsidRDefault="00112877" w:rsidP="00112877">
      <w:pPr>
        <w:pStyle w:val="Heading4"/>
      </w:pPr>
      <w:r>
        <w:t>Questions:</w:t>
      </w:r>
    </w:p>
    <w:p w14:paraId="30107098" w14:textId="2610B125" w:rsidR="008E6142" w:rsidRPr="00F8207A" w:rsidRDefault="008E6142" w:rsidP="00112877">
      <w:pPr>
        <w:pStyle w:val="BodyTextL50"/>
        <w:spacing w:before="0"/>
        <w:rPr>
          <w:b/>
          <w:bCs/>
        </w:rPr>
      </w:pPr>
      <w:r>
        <w:t xml:space="preserve">How are the port and sequence numbers different from the previous two </w:t>
      </w:r>
      <w:r>
        <w:rPr>
          <w:b/>
        </w:rPr>
        <w:t>PDU</w:t>
      </w:r>
      <w:r>
        <w:t>s?</w:t>
      </w:r>
      <w:r w:rsidR="00F8207A">
        <w:t xml:space="preserve"> </w:t>
      </w:r>
      <w:r w:rsidR="00F8207A">
        <w:rPr>
          <w:b/>
          <w:bCs/>
        </w:rPr>
        <w:t>Source 1026, dest 25, sequence 1, acknowledge 1, 4</w:t>
      </w:r>
      <w:r w:rsidR="00F8207A" w:rsidRPr="00F8207A">
        <w:rPr>
          <w:b/>
          <w:bCs/>
          <w:vertAlign w:val="superscript"/>
        </w:rPr>
        <w:t>th</w:t>
      </w:r>
      <w:r w:rsidR="00F8207A">
        <w:rPr>
          <w:b/>
          <w:bCs/>
        </w:rPr>
        <w:t xml:space="preserve"> and 5</w:t>
      </w:r>
      <w:r w:rsidR="00F8207A" w:rsidRPr="00F8207A">
        <w:rPr>
          <w:b/>
          <w:bCs/>
          <w:vertAlign w:val="superscript"/>
        </w:rPr>
        <w:t>th</w:t>
      </w:r>
      <w:r w:rsidR="00F8207A">
        <w:rPr>
          <w:b/>
          <w:bCs/>
        </w:rPr>
        <w:t xml:space="preserve"> flags set</w:t>
      </w:r>
    </w:p>
    <w:p w14:paraId="01BC4AFE" w14:textId="77777777" w:rsidR="00112877" w:rsidRDefault="00112877" w:rsidP="00D2274B">
      <w:pPr>
        <w:pStyle w:val="AnswerLineL50"/>
      </w:pPr>
      <w:r>
        <w:t>Type your answers here.</w:t>
      </w:r>
    </w:p>
    <w:p w14:paraId="2F95A899" w14:textId="00CEC41D" w:rsidR="008E6142" w:rsidRPr="00F8207A" w:rsidRDefault="008E6142" w:rsidP="00EB04F5">
      <w:pPr>
        <w:pStyle w:val="BodyTextL50"/>
        <w:rPr>
          <w:b/>
          <w:bCs/>
        </w:rPr>
      </w:pPr>
      <w:r>
        <w:t>What email protocol is associated with TCP port 25?</w:t>
      </w:r>
      <w:r w:rsidRPr="00854B9A">
        <w:t xml:space="preserve"> </w:t>
      </w:r>
      <w:r>
        <w:t>What protocol is associated with TCP port 110?</w:t>
      </w:r>
      <w:r w:rsidR="00F8207A">
        <w:t xml:space="preserve"> </w:t>
      </w:r>
      <w:r w:rsidR="00F8207A">
        <w:rPr>
          <w:b/>
          <w:bCs/>
        </w:rPr>
        <w:t>SMTP, POP</w:t>
      </w:r>
    </w:p>
    <w:p w14:paraId="1B71C383" w14:textId="77777777" w:rsidR="00112877" w:rsidRDefault="00112877" w:rsidP="00112877">
      <w:pPr>
        <w:pStyle w:val="AnswerLineL50"/>
      </w:pPr>
      <w:r>
        <w:t>Type your answers here.</w:t>
      </w:r>
    </w:p>
    <w:p w14:paraId="76663F78" w14:textId="77777777" w:rsidR="00AA0BE7" w:rsidRPr="00AA0BE7" w:rsidRDefault="00AA0BE7" w:rsidP="00AA0BE7">
      <w:pPr>
        <w:pStyle w:val="ConfigWindow"/>
      </w:pPr>
      <w:r>
        <w:t>End of document</w:t>
      </w:r>
    </w:p>
    <w:sectPr w:rsidR="00AA0BE7" w:rsidRPr="00AA0BE7" w:rsidSect="0046616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F944C" w14:textId="77777777" w:rsidR="00466162" w:rsidRDefault="00466162" w:rsidP="00710659">
      <w:pPr>
        <w:spacing w:after="0" w:line="240" w:lineRule="auto"/>
      </w:pPr>
      <w:r>
        <w:separator/>
      </w:r>
    </w:p>
    <w:p w14:paraId="6AE90DBC" w14:textId="77777777" w:rsidR="00466162" w:rsidRDefault="00466162"/>
  </w:endnote>
  <w:endnote w:type="continuationSeparator" w:id="0">
    <w:p w14:paraId="45C16D63" w14:textId="77777777" w:rsidR="00466162" w:rsidRDefault="00466162" w:rsidP="00710659">
      <w:pPr>
        <w:spacing w:after="0" w:line="240" w:lineRule="auto"/>
      </w:pPr>
      <w:r>
        <w:continuationSeparator/>
      </w:r>
    </w:p>
    <w:p w14:paraId="288E3BD8" w14:textId="77777777" w:rsidR="00466162" w:rsidRDefault="00466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A8F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3D8E" w14:textId="30A9F954"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t xml:space="preserve"> - </w:t>
    </w:r>
    <w:r>
      <w:fldChar w:fldCharType="begin"/>
    </w:r>
    <w:r>
      <w:instrText xml:space="preserve"> SAVEDATE  \@ "yyyy"  \* MERGEFORMAT </w:instrText>
    </w:r>
    <w:r>
      <w:fldChar w:fldCharType="separate"/>
    </w:r>
    <w:r w:rsidR="0079377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724C3" w14:textId="7BA35882"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9377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306A" w14:textId="77777777" w:rsidR="00466162" w:rsidRDefault="00466162" w:rsidP="00710659">
      <w:pPr>
        <w:spacing w:after="0" w:line="240" w:lineRule="auto"/>
      </w:pPr>
      <w:r>
        <w:separator/>
      </w:r>
    </w:p>
    <w:p w14:paraId="520C1D36" w14:textId="77777777" w:rsidR="00466162" w:rsidRDefault="00466162"/>
  </w:footnote>
  <w:footnote w:type="continuationSeparator" w:id="0">
    <w:p w14:paraId="0DF885D8" w14:textId="77777777" w:rsidR="00466162" w:rsidRDefault="00466162" w:rsidP="00710659">
      <w:pPr>
        <w:spacing w:after="0" w:line="240" w:lineRule="auto"/>
      </w:pPr>
      <w:r>
        <w:continuationSeparator/>
      </w:r>
    </w:p>
    <w:p w14:paraId="12335862" w14:textId="77777777" w:rsidR="00466162" w:rsidRDefault="00466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7BC5"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7A992EE5"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9413" w14:textId="77777777" w:rsidR="00926CB2" w:rsidRDefault="00882B63" w:rsidP="006C3FCF">
    <w:pPr>
      <w:ind w:left="-288"/>
    </w:pPr>
    <w:r>
      <w:rPr>
        <w:noProof/>
      </w:rPr>
      <w:drawing>
        <wp:inline distT="0" distB="0" distL="0" distR="0" wp14:anchorId="14A5C9EA" wp14:editId="373FD852">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1076934">
    <w:abstractNumId w:val="5"/>
  </w:num>
  <w:num w:numId="2" w16cid:durableId="67103492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11687000">
    <w:abstractNumId w:val="2"/>
  </w:num>
  <w:num w:numId="4" w16cid:durableId="1537304902">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9982552">
    <w:abstractNumId w:val="3"/>
  </w:num>
  <w:num w:numId="6" w16cid:durableId="232394228">
    <w:abstractNumId w:val="0"/>
  </w:num>
  <w:num w:numId="7" w16cid:durableId="728457463">
    <w:abstractNumId w:val="1"/>
  </w:num>
  <w:num w:numId="8" w16cid:durableId="554393867">
    <w:abstractNumId w:val="4"/>
    <w:lvlOverride w:ilvl="0">
      <w:lvl w:ilvl="0">
        <w:start w:val="1"/>
        <w:numFmt w:val="decimal"/>
        <w:lvlText w:val="Part %1:"/>
        <w:lvlJc w:val="left"/>
        <w:pPr>
          <w:tabs>
            <w:tab w:val="num" w:pos="1152"/>
          </w:tabs>
          <w:ind w:left="1152" w:hanging="792"/>
        </w:pPr>
        <w:rPr>
          <w:rFonts w:hint="default"/>
        </w:rPr>
      </w:lvl>
    </w:lvlOverride>
  </w:num>
  <w:num w:numId="9" w16cid:durableId="728915229">
    <w:abstractNumId w:val="3"/>
  </w:num>
  <w:num w:numId="10" w16cid:durableId="1453548912">
    <w:abstractNumId w:val="6"/>
  </w:num>
  <w:num w:numId="11" w16cid:durableId="1572151364">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162"/>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50C6"/>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77A"/>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1395"/>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07A"/>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3195"/>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904"/>
    <w:rsid w:val="0068390C"/>
    <w:rsid w:val="00904CFE"/>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5</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Andres Olivares</cp:lastModifiedBy>
  <cp:revision>5</cp:revision>
  <dcterms:created xsi:type="dcterms:W3CDTF">2019-11-27T20:58:00Z</dcterms:created>
  <dcterms:modified xsi:type="dcterms:W3CDTF">2024-04-17T17:47:00Z</dcterms:modified>
</cp:coreProperties>
</file>