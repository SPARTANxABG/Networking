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2BCD" w14:textId="77777777" w:rsidR="004D36D7" w:rsidRPr="00FD4A68" w:rsidRDefault="00000000" w:rsidP="00104086">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p>
    <w:p w14:paraId="3101239A" w14:textId="77777777" w:rsidR="00104086" w:rsidRPr="00BB73FF" w:rsidRDefault="00104086" w:rsidP="00B15F56">
      <w:pPr>
        <w:pStyle w:val="Heading1"/>
        <w:numPr>
          <w:ilvl w:val="0"/>
          <w:numId w:val="3"/>
        </w:numPr>
      </w:pPr>
      <w:r>
        <w:t>Objectives</w:t>
      </w:r>
    </w:p>
    <w:p w14:paraId="13BF9367" w14:textId="77777777"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3786A2B2" w14:textId="77777777"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431C5D0E" w14:textId="77777777" w:rsidR="004327BA" w:rsidRDefault="004327BA" w:rsidP="004327BA">
      <w:pPr>
        <w:pStyle w:val="Heading1"/>
      </w:pPr>
      <w:r>
        <w:t>Instructions</w:t>
      </w:r>
    </w:p>
    <w:p w14:paraId="322ACC7C" w14:textId="77777777" w:rsidR="00104086" w:rsidRPr="002B6209" w:rsidRDefault="00104086" w:rsidP="00D05BC5">
      <w:pPr>
        <w:pStyle w:val="Heading2"/>
      </w:pPr>
      <w:r>
        <w:t>Identify common components of a network as represented in Packet Tracer.</w:t>
      </w:r>
    </w:p>
    <w:p w14:paraId="2EF38831" w14:textId="77777777"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14:paraId="4FBC7CCB" w14:textId="77777777" w:rsidR="00D05BC5" w:rsidRPr="004C53F5" w:rsidRDefault="00D05BC5" w:rsidP="00D05BC5">
      <w:pPr>
        <w:pStyle w:val="Heading3"/>
      </w:pPr>
      <w:r>
        <w:t>Questions:</w:t>
      </w:r>
    </w:p>
    <w:p w14:paraId="2BCE02BC" w14:textId="419CE53C" w:rsidR="00BF01E6" w:rsidRDefault="00104086" w:rsidP="00455858">
      <w:pPr>
        <w:pStyle w:val="BodyTextL25"/>
        <w:spacing w:before="0"/>
      </w:pPr>
      <w:r>
        <w:t>List the intermediary device categories.</w:t>
      </w:r>
    </w:p>
    <w:p w14:paraId="6461A555" w14:textId="6122F6EA" w:rsidR="00455858" w:rsidRPr="00455858" w:rsidRDefault="00455858" w:rsidP="00455858">
      <w:pPr>
        <w:pStyle w:val="BodyTextL25"/>
        <w:spacing w:before="0"/>
        <w:rPr>
          <w:b/>
          <w:bCs/>
        </w:rPr>
      </w:pPr>
      <w:r>
        <w:rPr>
          <w:b/>
          <w:bCs/>
        </w:rPr>
        <w:t>Routers, Switches, Hubs, and Access Points</w:t>
      </w:r>
    </w:p>
    <w:p w14:paraId="46388138" w14:textId="77777777" w:rsidR="00455858" w:rsidRDefault="00455858" w:rsidP="00455858">
      <w:pPr>
        <w:pStyle w:val="BodyTextL25"/>
        <w:spacing w:before="0"/>
      </w:pPr>
    </w:p>
    <w:p w14:paraId="194BBDBE" w14:textId="77777777" w:rsidR="00D05BC5" w:rsidRDefault="00104086" w:rsidP="00D05BC5">
      <w:pPr>
        <w:pStyle w:val="BodyTextL25"/>
      </w:pPr>
      <w:r>
        <w:t xml:space="preserve">Without </w:t>
      </w:r>
      <w:proofErr w:type="gramStart"/>
      <w:r>
        <w:t>entering into</w:t>
      </w:r>
      <w:proofErr w:type="gramEnd"/>
      <w:r>
        <w:t xml:space="preserve"> the </w:t>
      </w:r>
      <w:r w:rsidR="00702A9E">
        <w:t>i</w:t>
      </w:r>
      <w:r>
        <w:t xml:space="preserve">nternet cloud or </w:t>
      </w:r>
      <w:r w:rsidR="00702A9E">
        <w:t>i</w:t>
      </w:r>
      <w:r>
        <w:t>ntranet cloud, how many icons in the topology represent endpoint devices (only one connection leading to them)?</w:t>
      </w:r>
    </w:p>
    <w:p w14:paraId="37A47005" w14:textId="35ADE739" w:rsidR="00455858" w:rsidRDefault="00455858" w:rsidP="00D05BC5">
      <w:pPr>
        <w:pStyle w:val="BodyTextL25"/>
      </w:pPr>
      <w:r>
        <w:t>17 endpoint devices</w:t>
      </w:r>
    </w:p>
    <w:p w14:paraId="09BAD487" w14:textId="77777777" w:rsidR="00D05BC5" w:rsidRDefault="00D05BC5" w:rsidP="00D05BC5">
      <w:pPr>
        <w:pStyle w:val="AnswerLineL25"/>
      </w:pPr>
      <w:r>
        <w:t>Type your answers here.</w:t>
      </w:r>
    </w:p>
    <w:p w14:paraId="5F7802DA" w14:textId="77777777" w:rsidR="00D05BC5" w:rsidRDefault="00104086" w:rsidP="00D05BC5">
      <w:pPr>
        <w:pStyle w:val="BodyTextL25"/>
      </w:pPr>
      <w:r>
        <w:t>Without counting the two clouds, how many icons in the topology represent intermediary devices (multiple connections leading to them)?</w:t>
      </w:r>
    </w:p>
    <w:p w14:paraId="3E518271" w14:textId="01A34986" w:rsidR="00455858" w:rsidRDefault="00455858" w:rsidP="00D05BC5">
      <w:pPr>
        <w:pStyle w:val="BodyTextL25"/>
      </w:pPr>
      <w:r>
        <w:t>11 intermediary devices</w:t>
      </w:r>
    </w:p>
    <w:p w14:paraId="1A124DCC" w14:textId="77777777" w:rsidR="00D05BC5" w:rsidRDefault="00D05BC5" w:rsidP="00D05BC5">
      <w:pPr>
        <w:pStyle w:val="AnswerLineL25"/>
      </w:pPr>
      <w:r>
        <w:t>Type your answers here.</w:t>
      </w:r>
    </w:p>
    <w:p w14:paraId="4B3F5477" w14:textId="77777777" w:rsidR="00D05BC5" w:rsidRDefault="00104086" w:rsidP="00D05BC5">
      <w:pPr>
        <w:pStyle w:val="BodyTextL25"/>
      </w:pPr>
      <w:r>
        <w:t xml:space="preserve">How many end devices are </w:t>
      </w:r>
      <w:r w:rsidRPr="006D50EA">
        <w:rPr>
          <w:b/>
        </w:rPr>
        <w:t>not</w:t>
      </w:r>
      <w:r w:rsidR="00D05BC5">
        <w:t xml:space="preserve"> desktop computers?</w:t>
      </w:r>
    </w:p>
    <w:p w14:paraId="1E7A6397" w14:textId="13220678" w:rsidR="00455858" w:rsidRDefault="001806A0" w:rsidP="00D05BC5">
      <w:pPr>
        <w:pStyle w:val="BodyTextL25"/>
      </w:pPr>
      <w:r>
        <w:t xml:space="preserve">10 are not desktop </w:t>
      </w:r>
      <w:proofErr w:type="gramStart"/>
      <w:r>
        <w:t>computers</w:t>
      </w:r>
      <w:proofErr w:type="gramEnd"/>
    </w:p>
    <w:p w14:paraId="57982C66" w14:textId="77777777" w:rsidR="00D05BC5" w:rsidRDefault="00D05BC5" w:rsidP="00D05BC5">
      <w:pPr>
        <w:pStyle w:val="AnswerLineL25"/>
      </w:pPr>
      <w:r>
        <w:t>Type your an</w:t>
      </w:r>
      <w:r w:rsidRPr="00D05BC5">
        <w:t>s</w:t>
      </w:r>
      <w:r>
        <w:t>wers here.</w:t>
      </w:r>
    </w:p>
    <w:p w14:paraId="03EC36BA" w14:textId="77777777" w:rsidR="00D05BC5" w:rsidRDefault="00104086" w:rsidP="00D05BC5">
      <w:pPr>
        <w:pStyle w:val="BodyTextL25"/>
      </w:pPr>
      <w:r>
        <w:t>How many different types of media connections are used in this network topology?</w:t>
      </w:r>
    </w:p>
    <w:p w14:paraId="20A4751A" w14:textId="191ED72E" w:rsidR="001806A0" w:rsidRDefault="001806A0" w:rsidP="00D05BC5">
      <w:pPr>
        <w:pStyle w:val="BodyTextL25"/>
      </w:pPr>
      <w:r>
        <w:t>3 different types of media connections</w:t>
      </w:r>
    </w:p>
    <w:p w14:paraId="17FC1FBE" w14:textId="77777777" w:rsidR="00D05BC5" w:rsidRDefault="00D05BC5" w:rsidP="00D05BC5">
      <w:pPr>
        <w:pStyle w:val="AnswerLineL25"/>
      </w:pPr>
      <w:r>
        <w:t>Type your answers here.</w:t>
      </w:r>
    </w:p>
    <w:p w14:paraId="3E5A68E8" w14:textId="77777777" w:rsidR="00104086" w:rsidRDefault="00104086" w:rsidP="00D05BC5">
      <w:pPr>
        <w:pStyle w:val="Heading2"/>
      </w:pPr>
      <w:r>
        <w:t>Explain the purpose of the devices.</w:t>
      </w:r>
    </w:p>
    <w:p w14:paraId="2D775E8E" w14:textId="77777777" w:rsidR="00C11BE7" w:rsidRPr="001E21DE" w:rsidRDefault="00C11BE7" w:rsidP="001E21DE">
      <w:pPr>
        <w:pStyle w:val="Heading3"/>
      </w:pPr>
      <w:r>
        <w:t>Questions:</w:t>
      </w:r>
    </w:p>
    <w:p w14:paraId="423538C8" w14:textId="07CD3E86" w:rsidR="001806A0" w:rsidRDefault="00104086" w:rsidP="001806A0">
      <w:pPr>
        <w:pStyle w:val="SubStepAlpha"/>
        <w:spacing w:before="0"/>
      </w:pPr>
      <w:r>
        <w:t>In Packet Tracer, only the Server-PT device can act as a server. Desktop or Laptop PCs cannot act as a server. Based on your studies so far, explain the client-server model</w:t>
      </w:r>
      <w:r w:rsidR="00D05BC5">
        <w:t>.</w:t>
      </w:r>
    </w:p>
    <w:p w14:paraId="7951D741" w14:textId="4794E4AD" w:rsidR="00D05BC5" w:rsidRDefault="00B678DB" w:rsidP="00B678DB">
      <w:pPr>
        <w:pStyle w:val="SubStepAlpha"/>
        <w:numPr>
          <w:ilvl w:val="0"/>
          <w:numId w:val="0"/>
        </w:numPr>
        <w:spacing w:before="0"/>
        <w:ind w:left="720"/>
      </w:pPr>
      <w:r>
        <w:lastRenderedPageBreak/>
        <w:t xml:space="preserve">The client-server model is where a program sends a request to another program and awaits a response. The requesting program is called a </w:t>
      </w:r>
      <w:proofErr w:type="gramStart"/>
      <w:r>
        <w:t>client</w:t>
      </w:r>
      <w:proofErr w:type="gramEnd"/>
      <w:r>
        <w:t xml:space="preserve"> and the answering program is called a server.</w:t>
      </w:r>
    </w:p>
    <w:p w14:paraId="74DF2EFD" w14:textId="77777777" w:rsidR="00B678DB" w:rsidRDefault="00B678DB" w:rsidP="00B678DB">
      <w:pPr>
        <w:pStyle w:val="SubStepAlpha"/>
        <w:numPr>
          <w:ilvl w:val="0"/>
          <w:numId w:val="0"/>
        </w:numPr>
        <w:spacing w:before="0"/>
        <w:ind w:left="720"/>
      </w:pPr>
    </w:p>
    <w:p w14:paraId="66D02ED0" w14:textId="2D7EB4DF" w:rsidR="00D05BC5" w:rsidRDefault="00104086" w:rsidP="00B678DB">
      <w:pPr>
        <w:pStyle w:val="SubStepAlpha"/>
      </w:pPr>
      <w:r>
        <w:t>List at least two functions of intermediary devices.</w:t>
      </w:r>
    </w:p>
    <w:p w14:paraId="64829242" w14:textId="651CDEB9" w:rsidR="00B678DB" w:rsidRDefault="00B678DB" w:rsidP="00B678DB">
      <w:pPr>
        <w:pStyle w:val="SubStepAlpha"/>
        <w:numPr>
          <w:ilvl w:val="0"/>
          <w:numId w:val="0"/>
        </w:numPr>
        <w:ind w:left="720"/>
      </w:pPr>
      <w:r>
        <w:t xml:space="preserve">Two functions of intermediary devices are to regenerate and retransmit data signals. They also permit or deny flow of data based on security </w:t>
      </w:r>
      <w:proofErr w:type="gramStart"/>
      <w:r>
        <w:t>rules</w:t>
      </w:r>
      <w:proofErr w:type="gramEnd"/>
    </w:p>
    <w:p w14:paraId="14CAC090" w14:textId="77777777" w:rsidR="00B678DB" w:rsidRDefault="00B678DB" w:rsidP="00B678DB">
      <w:pPr>
        <w:pStyle w:val="SubStepAlpha"/>
        <w:numPr>
          <w:ilvl w:val="0"/>
          <w:numId w:val="0"/>
        </w:numPr>
        <w:ind w:left="720"/>
      </w:pPr>
    </w:p>
    <w:p w14:paraId="5BA0BE06" w14:textId="77777777" w:rsidR="00D05BC5" w:rsidRDefault="00104086" w:rsidP="00104086">
      <w:pPr>
        <w:pStyle w:val="SubStepAlpha"/>
      </w:pPr>
      <w:r>
        <w:t>List at least two criteria for choosing a network media type.</w:t>
      </w:r>
    </w:p>
    <w:p w14:paraId="0BF6ADA2" w14:textId="3664E9FB" w:rsidR="007529B4" w:rsidRDefault="007529B4" w:rsidP="007529B4">
      <w:pPr>
        <w:pStyle w:val="SubStepAlpha"/>
        <w:numPr>
          <w:ilvl w:val="0"/>
          <w:numId w:val="0"/>
        </w:numPr>
        <w:ind w:left="720"/>
      </w:pPr>
      <w:r>
        <w:t xml:space="preserve">Two criteria for choosing a network media type are the distance the media can carry a signal, and the speed at which data needs to be transmitted through the network </w:t>
      </w:r>
      <w:proofErr w:type="gramStart"/>
      <w:r>
        <w:t>media</w:t>
      </w:r>
      <w:proofErr w:type="gramEnd"/>
    </w:p>
    <w:p w14:paraId="40A6CB90" w14:textId="77777777" w:rsidR="00D05BC5" w:rsidRDefault="00D05BC5" w:rsidP="00D05BC5">
      <w:pPr>
        <w:pStyle w:val="AnswerLineL50"/>
      </w:pPr>
      <w:r>
        <w:t>Type your answers here.</w:t>
      </w:r>
    </w:p>
    <w:p w14:paraId="59DC35EB" w14:textId="77777777" w:rsidR="00104086" w:rsidRDefault="00104086" w:rsidP="00D05BC5">
      <w:pPr>
        <w:pStyle w:val="Heading2"/>
      </w:pPr>
      <w:r>
        <w:t>Compare and contrast LANs and WANs.</w:t>
      </w:r>
    </w:p>
    <w:p w14:paraId="700D53B5" w14:textId="77777777" w:rsidR="002150F9" w:rsidRPr="002150F9" w:rsidRDefault="002150F9" w:rsidP="002150F9">
      <w:pPr>
        <w:pStyle w:val="Heading3"/>
      </w:pPr>
      <w:r>
        <w:t>Questions:</w:t>
      </w:r>
    </w:p>
    <w:p w14:paraId="637795D6" w14:textId="77777777" w:rsidR="007529B4" w:rsidRDefault="00104086" w:rsidP="007529B4">
      <w:pPr>
        <w:pStyle w:val="SubStepAlpha"/>
        <w:spacing w:before="0"/>
      </w:pPr>
      <w:r>
        <w:t>Explain the difference between a LAN and a WAN. Give examples of each.</w:t>
      </w:r>
    </w:p>
    <w:p w14:paraId="713B7A70" w14:textId="698FFC2C" w:rsidR="007529B4" w:rsidRDefault="007529B4" w:rsidP="007529B4">
      <w:pPr>
        <w:pStyle w:val="SubStepAlpha"/>
        <w:numPr>
          <w:ilvl w:val="0"/>
          <w:numId w:val="0"/>
        </w:numPr>
        <w:spacing w:before="0"/>
        <w:ind w:left="720"/>
      </w:pPr>
      <w:r>
        <w:t>LAN provides access to users and end devices in a small geographical area, for example a home network or a small business network.</w:t>
      </w:r>
    </w:p>
    <w:p w14:paraId="07A5531F" w14:textId="054D10D5" w:rsidR="007529B4" w:rsidRDefault="007529B4" w:rsidP="007529B4">
      <w:pPr>
        <w:pStyle w:val="SubStepAlpha"/>
        <w:numPr>
          <w:ilvl w:val="0"/>
          <w:numId w:val="0"/>
        </w:numPr>
        <w:spacing w:before="0"/>
        <w:ind w:left="720"/>
      </w:pPr>
      <w:r>
        <w:t>WAN provides access to users and end devices in a wide geographical area that is usually owned and managed by a telecommunications or service provider.</w:t>
      </w:r>
    </w:p>
    <w:p w14:paraId="347E90B8" w14:textId="77777777" w:rsidR="007529B4" w:rsidRDefault="007529B4" w:rsidP="007529B4">
      <w:pPr>
        <w:pStyle w:val="SubStepAlpha"/>
        <w:numPr>
          <w:ilvl w:val="0"/>
          <w:numId w:val="0"/>
        </w:numPr>
        <w:spacing w:before="0"/>
        <w:ind w:left="720"/>
      </w:pPr>
    </w:p>
    <w:p w14:paraId="4A25CDF2" w14:textId="05FA0C79" w:rsidR="00D05BC5" w:rsidRDefault="007529B4" w:rsidP="007529B4">
      <w:pPr>
        <w:pStyle w:val="SubStepAlpha"/>
        <w:spacing w:before="0"/>
      </w:pPr>
      <w:r>
        <w:t>I</w:t>
      </w:r>
      <w:r w:rsidR="00104086">
        <w:t>n the Packet Tracer network, how many WANs do you see?</w:t>
      </w:r>
    </w:p>
    <w:p w14:paraId="476F1465" w14:textId="4C5648E9" w:rsidR="007529B4" w:rsidRDefault="007529B4" w:rsidP="007529B4">
      <w:pPr>
        <w:pStyle w:val="SubStepAlpha"/>
        <w:numPr>
          <w:ilvl w:val="0"/>
          <w:numId w:val="0"/>
        </w:numPr>
        <w:spacing w:before="0"/>
        <w:ind w:left="720"/>
      </w:pPr>
      <w:r>
        <w:t>Two WANs</w:t>
      </w:r>
    </w:p>
    <w:p w14:paraId="2043EC5B" w14:textId="77777777" w:rsidR="007529B4" w:rsidRDefault="007529B4" w:rsidP="007529B4">
      <w:pPr>
        <w:pStyle w:val="SubStepAlpha"/>
        <w:numPr>
          <w:ilvl w:val="0"/>
          <w:numId w:val="0"/>
        </w:numPr>
        <w:spacing w:before="0"/>
        <w:ind w:left="720"/>
      </w:pPr>
    </w:p>
    <w:p w14:paraId="58DD8137" w14:textId="5EFBF9EA" w:rsidR="00D05BC5" w:rsidRDefault="00104086" w:rsidP="007529B4">
      <w:pPr>
        <w:pStyle w:val="SubStepAlpha"/>
      </w:pPr>
      <w:r>
        <w:t>How many LANs do you see?</w:t>
      </w:r>
    </w:p>
    <w:p w14:paraId="79AC5D1F" w14:textId="7CC65C79" w:rsidR="007529B4" w:rsidRDefault="007529B4" w:rsidP="007529B4">
      <w:pPr>
        <w:pStyle w:val="SubStepAlpha"/>
        <w:numPr>
          <w:ilvl w:val="0"/>
          <w:numId w:val="0"/>
        </w:numPr>
        <w:ind w:left="720"/>
      </w:pPr>
      <w:r>
        <w:t>3 LANs</w:t>
      </w:r>
    </w:p>
    <w:p w14:paraId="3AFDDD3D" w14:textId="77777777" w:rsidR="007529B4" w:rsidRDefault="007529B4" w:rsidP="007529B4">
      <w:pPr>
        <w:pStyle w:val="SubStepAlpha"/>
        <w:numPr>
          <w:ilvl w:val="0"/>
          <w:numId w:val="0"/>
        </w:numPr>
        <w:ind w:left="720"/>
      </w:pPr>
    </w:p>
    <w:p w14:paraId="2346CCDB" w14:textId="16D60931" w:rsidR="00D05BC5" w:rsidRDefault="00104086" w:rsidP="007529B4">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p>
    <w:p w14:paraId="1790847D" w14:textId="66541831" w:rsidR="007529B4" w:rsidRDefault="007529B4" w:rsidP="007529B4">
      <w:pPr>
        <w:pStyle w:val="SubStepAlpha"/>
        <w:numPr>
          <w:ilvl w:val="0"/>
          <w:numId w:val="0"/>
        </w:numPr>
        <w:ind w:left="720"/>
      </w:pPr>
      <w:r>
        <w:t xml:space="preserve">The </w:t>
      </w:r>
      <w:r w:rsidR="0051650E">
        <w:t>internet</w:t>
      </w:r>
      <w:r>
        <w:t xml:space="preserve"> is a global mesh of interconnected networks that allow users to connect and communicate with other users around the world</w:t>
      </w:r>
      <w:r w:rsidR="0051650E">
        <w:t>.</w:t>
      </w:r>
    </w:p>
    <w:p w14:paraId="514628B1" w14:textId="77777777" w:rsidR="007529B4" w:rsidRPr="00D05BC5" w:rsidRDefault="007529B4" w:rsidP="007529B4">
      <w:pPr>
        <w:pStyle w:val="SubStepAlpha"/>
        <w:numPr>
          <w:ilvl w:val="0"/>
          <w:numId w:val="0"/>
        </w:numPr>
        <w:ind w:left="720"/>
      </w:pPr>
    </w:p>
    <w:p w14:paraId="6A56479C" w14:textId="1E13981B" w:rsidR="00D05BC5" w:rsidRDefault="00104086" w:rsidP="007529B4">
      <w:pPr>
        <w:pStyle w:val="SubStepAlpha"/>
      </w:pPr>
      <w:r>
        <w:t xml:space="preserve">What are some of the common ways a home user connects to the </w:t>
      </w:r>
      <w:r w:rsidR="00B15F56">
        <w:t>i</w:t>
      </w:r>
      <w:r>
        <w:t>nternet?</w:t>
      </w:r>
    </w:p>
    <w:p w14:paraId="68B1623C" w14:textId="64EFEC06" w:rsidR="007529B4" w:rsidRDefault="007529B4" w:rsidP="007529B4">
      <w:pPr>
        <w:pStyle w:val="SubStepAlpha"/>
        <w:numPr>
          <w:ilvl w:val="0"/>
          <w:numId w:val="0"/>
        </w:numPr>
        <w:ind w:left="720"/>
      </w:pPr>
      <w:r>
        <w:t>Calbe, DSL, dial-up, cellular, satellite</w:t>
      </w:r>
    </w:p>
    <w:p w14:paraId="77A6BFFC" w14:textId="77777777" w:rsidR="007529B4" w:rsidRPr="00D05BC5" w:rsidRDefault="007529B4" w:rsidP="007529B4">
      <w:pPr>
        <w:pStyle w:val="SubStepAlpha"/>
        <w:numPr>
          <w:ilvl w:val="0"/>
          <w:numId w:val="0"/>
        </w:numPr>
        <w:ind w:left="720"/>
      </w:pPr>
    </w:p>
    <w:p w14:paraId="0B060A9C" w14:textId="77777777"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p>
    <w:p w14:paraId="0E6A8A86" w14:textId="791D183A" w:rsidR="0001554F" w:rsidRDefault="0001554F" w:rsidP="0001554F">
      <w:pPr>
        <w:pStyle w:val="SubStepAlpha"/>
        <w:numPr>
          <w:ilvl w:val="0"/>
          <w:numId w:val="0"/>
        </w:numPr>
        <w:ind w:left="720"/>
      </w:pPr>
      <w:r>
        <w:t>Dedicated leased line, Metro-E, DLS, Cable, satellite</w:t>
      </w:r>
      <w:r w:rsidR="0051650E">
        <w:t>.</w:t>
      </w:r>
    </w:p>
    <w:p w14:paraId="01D1BB79" w14:textId="77777777" w:rsidR="00D05BC5" w:rsidRDefault="00D05BC5" w:rsidP="00D05BC5">
      <w:pPr>
        <w:pStyle w:val="AnswerLineL50"/>
      </w:pPr>
      <w:r>
        <w:t>Type your answers here.</w:t>
      </w:r>
    </w:p>
    <w:p w14:paraId="6611B84B" w14:textId="77777777" w:rsidR="00104086" w:rsidRDefault="00104086" w:rsidP="00B15F56">
      <w:pPr>
        <w:pStyle w:val="Heading1"/>
      </w:pPr>
      <w:r>
        <w:t>Challenge</w:t>
      </w:r>
      <w:r w:rsidR="00D05BC5">
        <w:t xml:space="preserve"> Question</w:t>
      </w:r>
    </w:p>
    <w:p w14:paraId="50D7FCF3" w14:textId="77777777" w:rsidR="00104086" w:rsidRDefault="00104086" w:rsidP="00104086">
      <w:pPr>
        <w:pStyle w:val="BodyTextL25"/>
      </w:pPr>
      <w:r>
        <w:t xml:space="preserve">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w:t>
      </w:r>
      <w:r>
        <w:lastRenderedPageBreak/>
        <w:t>currently beyond your skill level, here are some challenges you might want to attempt. Do not worry if you cannot do them all. You will be a Packet Tracer master user and network designer soon enough.</w:t>
      </w:r>
    </w:p>
    <w:p w14:paraId="090FCFBF" w14:textId="77777777"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14:paraId="440923C4" w14:textId="4BD9AF0B" w:rsidR="0051650E" w:rsidRDefault="0051650E" w:rsidP="0051650E">
      <w:pPr>
        <w:pStyle w:val="Bulletlevel1"/>
        <w:numPr>
          <w:ilvl w:val="0"/>
          <w:numId w:val="0"/>
        </w:numPr>
        <w:spacing w:before="60" w:after="60" w:line="276" w:lineRule="auto"/>
        <w:ind w:left="720"/>
      </w:pPr>
      <w:r>
        <w:t>It would need an IP address to send data to other end users.</w:t>
      </w:r>
    </w:p>
    <w:p w14:paraId="2D2945B0" w14:textId="77777777" w:rsidR="0051650E" w:rsidRDefault="0051650E" w:rsidP="0051650E">
      <w:pPr>
        <w:pStyle w:val="Bulletlevel1"/>
        <w:numPr>
          <w:ilvl w:val="0"/>
          <w:numId w:val="0"/>
        </w:numPr>
        <w:spacing w:before="60" w:after="60" w:line="276" w:lineRule="auto"/>
        <w:ind w:left="720"/>
      </w:pPr>
    </w:p>
    <w:p w14:paraId="3EA18138" w14:textId="77777777" w:rsidR="00104086" w:rsidRDefault="00104086" w:rsidP="00104086">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14:paraId="3843EADC" w14:textId="237147BC" w:rsidR="0051650E" w:rsidRDefault="0051650E" w:rsidP="0051650E">
      <w:pPr>
        <w:pStyle w:val="Bulletlevel1"/>
        <w:numPr>
          <w:ilvl w:val="0"/>
          <w:numId w:val="0"/>
        </w:numPr>
        <w:spacing w:before="60" w:after="60" w:line="276" w:lineRule="auto"/>
        <w:ind w:left="720"/>
      </w:pPr>
      <w:r>
        <w:t>It would need an IP address that is addressable.</w:t>
      </w:r>
    </w:p>
    <w:p w14:paraId="31C2D6C7" w14:textId="77777777" w:rsidR="0051650E" w:rsidRDefault="0051650E" w:rsidP="0051650E">
      <w:pPr>
        <w:pStyle w:val="Bulletlevel1"/>
        <w:numPr>
          <w:ilvl w:val="0"/>
          <w:numId w:val="0"/>
        </w:numPr>
        <w:spacing w:before="60" w:after="60" w:line="276" w:lineRule="auto"/>
        <w:ind w:left="720"/>
      </w:pPr>
    </w:p>
    <w:p w14:paraId="54E708F9" w14:textId="77777777" w:rsidR="00104086" w:rsidRDefault="00104086" w:rsidP="00104086">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14:paraId="3E502B2C" w14:textId="77777777" w:rsidR="00D22510" w:rsidRDefault="00D22510" w:rsidP="00D22510">
      <w:pPr>
        <w:pStyle w:val="configwindow"/>
      </w:pPr>
      <w:r>
        <w:t>End of Document</w:t>
      </w:r>
    </w:p>
    <w:sectPr w:rsidR="00D22510" w:rsidSect="003D6133">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C66FC" w14:textId="77777777" w:rsidR="003D6133" w:rsidRDefault="003D6133" w:rsidP="00710659">
      <w:pPr>
        <w:spacing w:after="0" w:line="240" w:lineRule="auto"/>
      </w:pPr>
      <w:r>
        <w:separator/>
      </w:r>
    </w:p>
    <w:p w14:paraId="3D4785EC" w14:textId="77777777" w:rsidR="003D6133" w:rsidRDefault="003D6133"/>
  </w:endnote>
  <w:endnote w:type="continuationSeparator" w:id="0">
    <w:p w14:paraId="48F86346" w14:textId="77777777" w:rsidR="003D6133" w:rsidRDefault="003D6133" w:rsidP="00710659">
      <w:pPr>
        <w:spacing w:after="0" w:line="240" w:lineRule="auto"/>
      </w:pPr>
      <w:r>
        <w:continuationSeparator/>
      </w:r>
    </w:p>
    <w:p w14:paraId="7C054739" w14:textId="77777777" w:rsidR="003D6133" w:rsidRDefault="003D6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405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FC67" w14:textId="4A72F7D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t xml:space="preserve"> - </w:t>
    </w:r>
    <w:r>
      <w:fldChar w:fldCharType="begin"/>
    </w:r>
    <w:r>
      <w:instrText xml:space="preserve"> SAVEDATE  \@ "yyyy"  \* MERGEFORMAT </w:instrText>
    </w:r>
    <w:r>
      <w:fldChar w:fldCharType="separate"/>
    </w:r>
    <w:r w:rsidR="0045585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E355" w14:textId="749D079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5585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C8D5" w14:textId="77777777" w:rsidR="003D6133" w:rsidRDefault="003D6133" w:rsidP="00710659">
      <w:pPr>
        <w:spacing w:after="0" w:line="240" w:lineRule="auto"/>
      </w:pPr>
      <w:r>
        <w:separator/>
      </w:r>
    </w:p>
    <w:p w14:paraId="1386577E" w14:textId="77777777" w:rsidR="003D6133" w:rsidRDefault="003D6133"/>
  </w:footnote>
  <w:footnote w:type="continuationSeparator" w:id="0">
    <w:p w14:paraId="1206B18E" w14:textId="77777777" w:rsidR="003D6133" w:rsidRDefault="003D6133" w:rsidP="00710659">
      <w:pPr>
        <w:spacing w:after="0" w:line="240" w:lineRule="auto"/>
      </w:pPr>
      <w:r>
        <w:continuationSeparator/>
      </w:r>
    </w:p>
    <w:p w14:paraId="25D642E5" w14:textId="77777777" w:rsidR="003D6133" w:rsidRDefault="003D61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36CC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Content>
      <w:p w14:paraId="4CC15CD6" w14:textId="77777777"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0F76" w14:textId="77777777" w:rsidR="00926CB2" w:rsidRDefault="00882B63" w:rsidP="006C3FCF">
    <w:pPr>
      <w:ind w:left="-288"/>
    </w:pPr>
    <w:r>
      <w:rPr>
        <w:noProof/>
      </w:rPr>
      <w:drawing>
        <wp:inline distT="0" distB="0" distL="0" distR="0" wp14:anchorId="4C84EA91"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08586061">
    <w:abstractNumId w:val="7"/>
  </w:num>
  <w:num w:numId="2" w16cid:durableId="125200556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94813850">
    <w:abstractNumId w:val="3"/>
  </w:num>
  <w:num w:numId="4" w16cid:durableId="92099203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07895460">
    <w:abstractNumId w:val="4"/>
  </w:num>
  <w:num w:numId="6" w16cid:durableId="1390031878">
    <w:abstractNumId w:val="0"/>
  </w:num>
  <w:num w:numId="7" w16cid:durableId="1130170000">
    <w:abstractNumId w:val="1"/>
  </w:num>
  <w:num w:numId="8" w16cid:durableId="233204994">
    <w:abstractNumId w:val="5"/>
    <w:lvlOverride w:ilvl="0">
      <w:lvl w:ilvl="0">
        <w:start w:val="1"/>
        <w:numFmt w:val="decimal"/>
        <w:lvlText w:val="Part %1:"/>
        <w:lvlJc w:val="left"/>
        <w:pPr>
          <w:tabs>
            <w:tab w:val="num" w:pos="1152"/>
          </w:tabs>
          <w:ind w:left="1152" w:hanging="792"/>
        </w:pPr>
        <w:rPr>
          <w:rFonts w:hint="default"/>
        </w:rPr>
      </w:lvl>
    </w:lvlOverride>
  </w:num>
  <w:num w:numId="9" w16cid:durableId="1861972073">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432097335">
    <w:abstractNumId w:val="2"/>
  </w:num>
  <w:num w:numId="11" w16cid:durableId="1913537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2083334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1B63"/>
    <w:rsid w:val="00012C22"/>
    <w:rsid w:val="0001554F"/>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6A0"/>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133"/>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858"/>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50E"/>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29B4"/>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6FC6"/>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678DB"/>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3FB5"/>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AF990"/>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F6FC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F6FC6"/>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D3673"/>
    <w:rsid w:val="004E6ED1"/>
    <w:rsid w:val="00677046"/>
    <w:rsid w:val="00AB5262"/>
    <w:rsid w:val="00BA085B"/>
    <w:rsid w:val="00F8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AA744-7EE7-4BAE-9C0B-261FECBA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1447</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dc:description>2013</dc:description>
  <cp:lastModifiedBy>Andres Olivares</cp:lastModifiedBy>
  <cp:revision>5</cp:revision>
  <dcterms:created xsi:type="dcterms:W3CDTF">2019-11-22T22:26:00Z</dcterms:created>
  <dcterms:modified xsi:type="dcterms:W3CDTF">2024-02-14T18:46:00Z</dcterms:modified>
</cp:coreProperties>
</file>